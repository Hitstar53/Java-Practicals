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D4D0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2FD35116" w14:textId="77777777" w:rsidTr="00660D9A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6F650B46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126E62DC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51182639" w14:textId="77777777" w:rsidTr="00660D9A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58DA978D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54F4DEE7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567AC74D" w14:textId="77777777" w:rsidTr="00660D9A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267F3E89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7A8EE1D6" w14:textId="62F20317" w:rsidR="007E47CF" w:rsidRPr="00A44771" w:rsidRDefault="003B1242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3</w:t>
            </w:r>
          </w:p>
        </w:tc>
      </w:tr>
    </w:tbl>
    <w:p w14:paraId="3F3CB8DA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0A5120D6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78C61E8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F94CB88" w14:textId="4D081011" w:rsidR="007E47CF" w:rsidRPr="009A68A2" w:rsidRDefault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Progra</w:t>
            </w:r>
            <w:r>
              <w:rPr>
                <w:rFonts w:ascii="Comic Sans MS" w:eastAsia="Times New Roman" w:hAnsi="Comic Sans MS" w:cs="Times New Roman"/>
                <w:lang w:val="en-IN"/>
              </w:rPr>
              <w:t>ms</w:t>
            </w: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 on Polymorphism: Implement a Program to demonstrate method overloading</w:t>
            </w:r>
            <w:r>
              <w:rPr>
                <w:rFonts w:ascii="Comic Sans MS" w:eastAsia="Times New Roman" w:hAnsi="Comic Sans MS" w:cs="Times New Roman"/>
                <w:lang w:val="en-IN"/>
              </w:rPr>
              <w:t xml:space="preserve"> and constructor overloading.</w:t>
            </w:r>
          </w:p>
        </w:tc>
      </w:tr>
      <w:tr w:rsidR="007E47CF" w:rsidRPr="00A44771" w14:paraId="7FD750C5" w14:textId="77777777" w:rsidTr="00C417FE">
        <w:trPr>
          <w:trHeight w:val="119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80" w:type="dxa"/>
            </w:tcMar>
          </w:tcPr>
          <w:p w14:paraId="6565721B" w14:textId="77777777" w:rsidR="007E47CF" w:rsidRPr="004B7E9E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4B7E9E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Program 1</w:t>
            </w:r>
          </w:p>
        </w:tc>
      </w:tr>
      <w:tr w:rsidR="007E47CF" w:rsidRPr="00A44771" w14:paraId="2AE90CC2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242830A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7EBD7D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Create a Date class with data int year, int month, int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date,  int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hrs, int min, int sec. Create a default, no-argument constructor which sets the default date to January 1, 2000, 00:00:00 Create 3 overloaded setter methods </w:t>
            </w:r>
          </w:p>
          <w:p w14:paraId="5DC3F233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void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setDate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int year, int month, int date)</w:t>
            </w:r>
          </w:p>
          <w:p w14:paraId="412F76FA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void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setDate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int year, int month, int date, int hrs, int min)</w:t>
            </w:r>
          </w:p>
          <w:p w14:paraId="54F4369A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void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setDate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int year, int month, int date, int hrs, int min, int sec)</w:t>
            </w:r>
          </w:p>
          <w:p w14:paraId="4CA9D8A5" w14:textId="003B0EF7" w:rsidR="007E47CF" w:rsidRPr="003B1242" w:rsidRDefault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Also write a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displayDate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) method which will display the date depending on the type of date object created</w:t>
            </w:r>
          </w:p>
        </w:tc>
      </w:tr>
      <w:tr w:rsidR="007E47CF" w:rsidRPr="00A44771" w14:paraId="3D17C594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99B3EA6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3B9DCC0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util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.</w:t>
            </w:r>
            <w:proofErr w:type="gramStart"/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*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0C5667ED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Date {</w:t>
            </w:r>
          </w:p>
          <w:p w14:paraId="69DDAF16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year,month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,date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7892BD7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hrs,min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,sec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307BCD0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Date(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18759256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year =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2000;</w:t>
            </w:r>
            <w:proofErr w:type="gramEnd"/>
          </w:p>
          <w:p w14:paraId="717BAC54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month =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01;</w:t>
            </w:r>
            <w:proofErr w:type="gramEnd"/>
          </w:p>
          <w:p w14:paraId="308F107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date =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01;</w:t>
            </w:r>
            <w:proofErr w:type="gramEnd"/>
          </w:p>
          <w:p w14:paraId="7B77B278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hrs =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00;</w:t>
            </w:r>
            <w:proofErr w:type="gramEnd"/>
          </w:p>
          <w:p w14:paraId="3A068E7E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min =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00;</w:t>
            </w:r>
            <w:proofErr w:type="gramEnd"/>
          </w:p>
          <w:p w14:paraId="28955D01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sec =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00;</w:t>
            </w:r>
            <w:proofErr w:type="gramEnd"/>
          </w:p>
          <w:p w14:paraId="051DB20E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F446986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//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setters</w:t>
            </w:r>
          </w:p>
          <w:p w14:paraId="5E911A7C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void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setDate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y,int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m,int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d) {year =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y;month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m;date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d;};</w:t>
            </w:r>
          </w:p>
          <w:p w14:paraId="7FB1FAF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void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setDate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y,int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m,int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d,int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h,int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mi) {year =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y;month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m;date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lastRenderedPageBreak/>
              <w:t>d;hrs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h;min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mi;};</w:t>
            </w:r>
          </w:p>
          <w:p w14:paraId="69F58921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void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setDate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y,int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m,int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d,int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h,int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mi,int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s) {year =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y;month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m;date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d;hrs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h;min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mi;sec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s;};</w:t>
            </w:r>
          </w:p>
          <w:p w14:paraId="0B9AA83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//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Utility methods</w:t>
            </w:r>
          </w:p>
          <w:p w14:paraId="4733BE56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void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displayDate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int n) {</w:t>
            </w:r>
          </w:p>
          <w:p w14:paraId="2719D537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if(n==1) {</w:t>
            </w:r>
          </w:p>
          <w:p w14:paraId="25156F01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.printf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("Date: %d/%d/%d\n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",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date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,month,year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25052E7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1E89441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else if(n==2) {</w:t>
            </w:r>
          </w:p>
          <w:p w14:paraId="13059D24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.printf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("Date: %d/%d/%d, %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d:%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d\n",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date,month,year,hrs,min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596A3ACE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5B5ECAAC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else if(n==3) {</w:t>
            </w:r>
          </w:p>
          <w:p w14:paraId="5E92208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.printf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("Date: %d/%d/%d, %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d:%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d:%d\n",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date,month,year,hrs,min,sec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26F667B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55F558FA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}        </w:t>
            </w:r>
          </w:p>
          <w:p w14:paraId="406360F0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void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main( String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[]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args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){</w:t>
            </w:r>
          </w:p>
          <w:p w14:paraId="3F8AA32A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Scanner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= new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Scanner(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4A26324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Date d1= new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Date(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24C2309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Date d2= new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Date(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8CF333A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Date d3= new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Date(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FED0326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int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choice,flag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529EA2CB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int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year,month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,date,hrs,min,sec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2AD8255B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while(true) {</w:t>
            </w:r>
          </w:p>
          <w:p w14:paraId="411DE53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("Welcome to Date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Fomatter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"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32EEF13B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("Select 1 Format\n1 -&gt; DD/MM/YYYY\n2 -&gt; DD/MM/YYYY, HH:MM\n3 -&gt; DD/MM/YYYY, HH: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MM:SS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");</w:t>
            </w:r>
          </w:p>
          <w:p w14:paraId="13A9292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choice =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5B9C3992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("Enter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Year,Month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and Date: ");</w:t>
            </w:r>
          </w:p>
          <w:p w14:paraId="13597AAC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year =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6AC3C9C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month =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742111C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date =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33B45032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if(month&gt;12) {</w:t>
            </w:r>
          </w:p>
          <w:p w14:paraId="27755187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("Invalid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Month(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1-12)");</w:t>
            </w:r>
          </w:p>
          <w:p w14:paraId="5AC566D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6206DB7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        }</w:t>
            </w:r>
          </w:p>
          <w:p w14:paraId="3C1E0ECA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else if(date&gt;31) {</w:t>
            </w:r>
          </w:p>
          <w:p w14:paraId="682A3BD0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("Invalid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Date(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1-31)");</w:t>
            </w:r>
          </w:p>
          <w:p w14:paraId="37459200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02FED203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04CB5F90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switch(choice) {</w:t>
            </w:r>
          </w:p>
          <w:p w14:paraId="091DB9B6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case 1:</w:t>
            </w:r>
          </w:p>
          <w:p w14:paraId="546A2D8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    d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1.setDate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(year, month, date);</w:t>
            </w:r>
          </w:p>
          <w:p w14:paraId="0861B4B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    d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1.displayDate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(choice);</w:t>
            </w:r>
          </w:p>
          <w:p w14:paraId="275EC286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795953AF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case 2:</w:t>
            </w:r>
          </w:p>
          <w:p w14:paraId="72EC6BF0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("Enter Hours and Minutes: "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72F5D0B1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hrs =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5B5415E7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min =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43D925A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    if(hrs&gt;23) {</w:t>
            </w:r>
          </w:p>
          <w:p w14:paraId="7C8605E7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("Invalid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Hours(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0-23)");</w:t>
            </w:r>
          </w:p>
          <w:p w14:paraId="3C9D5C64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7BEE2A56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    }</w:t>
            </w:r>
          </w:p>
          <w:p w14:paraId="7ADB266A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    else if(min&gt;59) {</w:t>
            </w:r>
          </w:p>
          <w:p w14:paraId="445DB668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("Invalid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Minutes(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0-59)");</w:t>
            </w:r>
          </w:p>
          <w:p w14:paraId="5A2B7E0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518EF95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    }</w:t>
            </w:r>
          </w:p>
          <w:p w14:paraId="75001874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    d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2.setDate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(year, month, date, hrs, min);</w:t>
            </w:r>
          </w:p>
          <w:p w14:paraId="1FB70D88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    d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2.displayDate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(choice);</w:t>
            </w:r>
          </w:p>
          <w:p w14:paraId="4C8EE9C1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21AA78AB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case 3:</w:t>
            </w:r>
          </w:p>
          <w:p w14:paraId="23E3ECA6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("Enter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Hours,Minutes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and Seconds: ");</w:t>
            </w:r>
          </w:p>
          <w:p w14:paraId="79FA5C71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hrs =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14B9477A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min =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22F7C081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sec =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15A0DCA6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    if(hrs&gt;23) {</w:t>
            </w:r>
          </w:p>
          <w:p w14:paraId="573D803B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("Invalid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Hours(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0-23)");</w:t>
            </w:r>
          </w:p>
          <w:p w14:paraId="6D6D2C8D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10530441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    }</w:t>
            </w:r>
          </w:p>
          <w:p w14:paraId="5BD6DBCC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    else if(min&gt;59) {</w:t>
            </w:r>
          </w:p>
          <w:p w14:paraId="5CBB0510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("Invalid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Minutes(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0-59)");</w:t>
            </w:r>
          </w:p>
          <w:p w14:paraId="0DBE1C7E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            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5157D3E8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    }</w:t>
            </w:r>
          </w:p>
          <w:p w14:paraId="316945B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    else if(sec&gt;59) {</w:t>
            </w:r>
          </w:p>
          <w:p w14:paraId="2EA486E6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("Invalid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Seconds(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0-59)");</w:t>
            </w:r>
          </w:p>
          <w:p w14:paraId="78D80456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122B4ED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    }</w:t>
            </w:r>
          </w:p>
          <w:p w14:paraId="227BF0F6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    d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3.setDate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(year, month, date, hrs, min, sec);</w:t>
            </w:r>
          </w:p>
          <w:p w14:paraId="07D7CDF6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    d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3.displayDate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(choice);</w:t>
            </w:r>
          </w:p>
          <w:p w14:paraId="7D04F981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42E4D15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default:</w:t>
            </w:r>
          </w:p>
          <w:p w14:paraId="5F3F934D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("Invalid Choice!"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2502E09E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7A6FD99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2FFBB85F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("Do you want to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continue?(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yes=1/0=no)");</w:t>
            </w:r>
          </w:p>
          <w:p w14:paraId="66DCDCAA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flag =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420A62E3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if(flag==0) {</w:t>
            </w:r>
          </w:p>
          <w:p w14:paraId="23808558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14884382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} </w:t>
            </w:r>
          </w:p>
          <w:p w14:paraId="4A929117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73D50867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} </w:t>
            </w:r>
          </w:p>
          <w:p w14:paraId="4EB04A9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0ABEB4CE" w14:textId="77777777" w:rsidR="007E47CF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8D365BF" w14:textId="77777777" w:rsidR="009A68A2" w:rsidRDefault="009A68A2">
            <w:pPr>
              <w:rPr>
                <w:rFonts w:ascii="Comic Sans MS" w:eastAsia="Times New Roman" w:hAnsi="Comic Sans MS" w:cs="Times New Roman"/>
              </w:rPr>
            </w:pPr>
          </w:p>
          <w:p w14:paraId="727B762F" w14:textId="77777777" w:rsidR="009A68A2" w:rsidRDefault="009A68A2">
            <w:pPr>
              <w:rPr>
                <w:rFonts w:ascii="Comic Sans MS" w:eastAsia="Times New Roman" w:hAnsi="Comic Sans MS" w:cs="Times New Roman"/>
              </w:rPr>
            </w:pPr>
          </w:p>
          <w:p w14:paraId="7D3D440D" w14:textId="77777777" w:rsidR="009A68A2" w:rsidRDefault="009A68A2">
            <w:pPr>
              <w:rPr>
                <w:rFonts w:ascii="Comic Sans MS" w:eastAsia="Times New Roman" w:hAnsi="Comic Sans MS" w:cs="Times New Roman"/>
              </w:rPr>
            </w:pPr>
          </w:p>
          <w:p w14:paraId="74F5371D" w14:textId="77777777" w:rsidR="009A68A2" w:rsidRDefault="009A68A2">
            <w:pPr>
              <w:rPr>
                <w:rFonts w:ascii="Comic Sans MS" w:eastAsia="Times New Roman" w:hAnsi="Comic Sans MS" w:cs="Times New Roman"/>
              </w:rPr>
            </w:pPr>
          </w:p>
          <w:p w14:paraId="69087E3B" w14:textId="77777777" w:rsidR="009A68A2" w:rsidRDefault="009A68A2">
            <w:pPr>
              <w:rPr>
                <w:rFonts w:ascii="Comic Sans MS" w:eastAsia="Times New Roman" w:hAnsi="Comic Sans MS" w:cs="Times New Roman"/>
              </w:rPr>
            </w:pPr>
          </w:p>
          <w:p w14:paraId="6E47CC8A" w14:textId="77777777" w:rsidR="009A68A2" w:rsidRDefault="009A68A2">
            <w:pPr>
              <w:rPr>
                <w:rFonts w:ascii="Comic Sans MS" w:eastAsia="Times New Roman" w:hAnsi="Comic Sans MS" w:cs="Times New Roman"/>
              </w:rPr>
            </w:pPr>
          </w:p>
          <w:p w14:paraId="4150608F" w14:textId="77777777" w:rsidR="009A68A2" w:rsidRDefault="009A68A2">
            <w:pPr>
              <w:rPr>
                <w:rFonts w:ascii="Comic Sans MS" w:eastAsia="Times New Roman" w:hAnsi="Comic Sans MS" w:cs="Times New Roman"/>
              </w:rPr>
            </w:pPr>
          </w:p>
          <w:p w14:paraId="4CD39A2A" w14:textId="77777777" w:rsidR="009A68A2" w:rsidRDefault="009A68A2">
            <w:pPr>
              <w:rPr>
                <w:rFonts w:ascii="Comic Sans MS" w:eastAsia="Times New Roman" w:hAnsi="Comic Sans MS" w:cs="Times New Roman"/>
              </w:rPr>
            </w:pPr>
          </w:p>
          <w:p w14:paraId="3BD9EEEA" w14:textId="77777777" w:rsidR="009A68A2" w:rsidRDefault="009A68A2">
            <w:pPr>
              <w:rPr>
                <w:rFonts w:ascii="Comic Sans MS" w:eastAsia="Times New Roman" w:hAnsi="Comic Sans MS" w:cs="Times New Roman"/>
              </w:rPr>
            </w:pPr>
          </w:p>
          <w:p w14:paraId="0D56F42E" w14:textId="77777777" w:rsidR="009A68A2" w:rsidRDefault="009A68A2">
            <w:pPr>
              <w:rPr>
                <w:rFonts w:ascii="Comic Sans MS" w:eastAsia="Times New Roman" w:hAnsi="Comic Sans MS" w:cs="Times New Roman"/>
              </w:rPr>
            </w:pPr>
          </w:p>
          <w:p w14:paraId="117C4B7E" w14:textId="77777777" w:rsidR="009A68A2" w:rsidRDefault="009A68A2">
            <w:pPr>
              <w:rPr>
                <w:rFonts w:ascii="Comic Sans MS" w:eastAsia="Times New Roman" w:hAnsi="Comic Sans MS" w:cs="Times New Roman"/>
              </w:rPr>
            </w:pPr>
          </w:p>
          <w:p w14:paraId="1886AE38" w14:textId="77777777" w:rsidR="009A68A2" w:rsidRDefault="009A68A2">
            <w:pPr>
              <w:rPr>
                <w:rFonts w:ascii="Comic Sans MS" w:eastAsia="Times New Roman" w:hAnsi="Comic Sans MS" w:cs="Times New Roman"/>
              </w:rPr>
            </w:pPr>
          </w:p>
          <w:p w14:paraId="15D03ED3" w14:textId="77777777" w:rsidR="009A68A2" w:rsidRDefault="009A68A2">
            <w:pPr>
              <w:rPr>
                <w:rFonts w:ascii="Comic Sans MS" w:eastAsia="Times New Roman" w:hAnsi="Comic Sans MS" w:cs="Times New Roman"/>
              </w:rPr>
            </w:pPr>
          </w:p>
          <w:p w14:paraId="63BF4DC7" w14:textId="7106ED42" w:rsidR="009A68A2" w:rsidRPr="00A44771" w:rsidRDefault="009A68A2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25C6693A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8A025D2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54038306" w14:textId="11D3D88D" w:rsidR="003B1242" w:rsidRPr="00A44771" w:rsidRDefault="009A68A2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9A68A2">
              <w:rPr>
                <w:rFonts w:ascii="Comic Sans MS" w:eastAsia="Times New Roman" w:hAnsi="Comic Sans MS" w:cs="Times New Roman"/>
                <w:b/>
                <w:noProof/>
              </w:rPr>
              <w:pict w14:anchorId="620BEA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14.8pt;height:379.2pt;visibility:visible;mso-wrap-style:square">
                  <v:imagedata r:id="rId4" o:title=""/>
                </v:shape>
              </w:pict>
            </w:r>
          </w:p>
        </w:tc>
      </w:tr>
      <w:tr w:rsidR="007E47CF" w:rsidRPr="00A44771" w14:paraId="1F5F143C" w14:textId="77777777" w:rsidTr="00C417FE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80" w:type="dxa"/>
            </w:tcMar>
          </w:tcPr>
          <w:p w14:paraId="47BFAD10" w14:textId="77777777" w:rsidR="007E47CF" w:rsidRPr="004B7E9E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4B7E9E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Program 2</w:t>
            </w:r>
          </w:p>
        </w:tc>
      </w:tr>
      <w:tr w:rsidR="007E47CF" w:rsidRPr="00A44771" w14:paraId="2159B2E7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D97F7F9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1868E62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Given a class Line with slope, y-intercept, x1, y1, x2, y2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as  attributes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, write 3 constructors for equations for the line given Slope-y-intercept, Slope Point and two Point forms</w:t>
            </w:r>
          </w:p>
          <w:p w14:paraId="2210F6AF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Slope-y-intercept:</w:t>
            </w:r>
          </w:p>
          <w:p w14:paraId="7FD44A13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y = mx + c</w:t>
            </w:r>
          </w:p>
          <w:p w14:paraId="0E2AB09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Slope point form:</w:t>
            </w:r>
          </w:p>
          <w:p w14:paraId="16C4EEC4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y - y1 =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m(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x - x1)</w:t>
            </w:r>
          </w:p>
          <w:p w14:paraId="1C08963E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Two Point form:</w:t>
            </w:r>
          </w:p>
          <w:p w14:paraId="7D0B31B3" w14:textId="0377C9F6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(y - y1) / (y1 - y2) = (x - x1) / (x1 - x2)</w:t>
            </w:r>
          </w:p>
          <w:p w14:paraId="6A10CB72" w14:textId="6B6612B7" w:rsidR="007E47CF" w:rsidRPr="003B1242" w:rsidRDefault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Each constructor should display the appropriate Line equation and appropriate value of y for given x.</w:t>
            </w:r>
          </w:p>
        </w:tc>
      </w:tr>
      <w:tr w:rsidR="007E47CF" w:rsidRPr="00A44771" w14:paraId="51449FCC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930FD45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088D92D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util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.</w:t>
            </w:r>
            <w:proofErr w:type="gramStart"/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*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3D006672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Line {</w:t>
            </w:r>
          </w:p>
          <w:p w14:paraId="5366E7BF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double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m,c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2DD57D67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double x=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1,x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1,y1,x2,y2;</w:t>
            </w:r>
          </w:p>
          <w:p w14:paraId="7238AB4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//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constructor 1</w:t>
            </w:r>
          </w:p>
          <w:p w14:paraId="03100BAE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Line(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double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m,double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c) {</w:t>
            </w:r>
          </w:p>
          <w:p w14:paraId="199CC4F1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this.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m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m;</w:t>
            </w:r>
            <w:proofErr w:type="gramEnd"/>
          </w:p>
          <w:p w14:paraId="2E3C03E8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this.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c;</w:t>
            </w:r>
            <w:proofErr w:type="gramEnd"/>
          </w:p>
          <w:p w14:paraId="4F6EA828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.printf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("Line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Eq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: y = %.0f x + %.0f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",m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,c);</w:t>
            </w:r>
          </w:p>
          <w:p w14:paraId="6335EE4E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.printf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("\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ny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%.0f at x = %.0f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",m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*x +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c,x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27041621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62D1CA20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//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constructor 2</w:t>
            </w:r>
          </w:p>
          <w:p w14:paraId="25441B2C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Line(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double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m,double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x1,double y1) {</w:t>
            </w:r>
          </w:p>
          <w:p w14:paraId="40D32FE4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this.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m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m;</w:t>
            </w:r>
            <w:proofErr w:type="gramEnd"/>
          </w:p>
          <w:p w14:paraId="00E10D8E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this.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x1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x1;</w:t>
            </w:r>
            <w:proofErr w:type="gramEnd"/>
          </w:p>
          <w:p w14:paraId="54D1BE40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this.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y</w:t>
            </w:r>
            <w:proofErr w:type="gramEnd"/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1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y1;</w:t>
            </w:r>
          </w:p>
          <w:p w14:paraId="0D7C89E7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.printf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("Line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Eq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: y - %.0f = %.0f (x - %.0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f )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",y1,m,x1);</w:t>
            </w:r>
          </w:p>
          <w:p w14:paraId="7DC30A07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.printf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("\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ny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%.0f at x = %.0f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",(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m*(x-x1))+y1);</w:t>
            </w:r>
          </w:p>
          <w:p w14:paraId="3E64A7B4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3682734B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Line(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double x1,double y1,double x2,double y2) {</w:t>
            </w:r>
          </w:p>
          <w:p w14:paraId="458DC1FD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this.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x1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x1;</w:t>
            </w:r>
            <w:proofErr w:type="gramEnd"/>
          </w:p>
          <w:p w14:paraId="6A57D42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this.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y</w:t>
            </w:r>
            <w:proofErr w:type="gramEnd"/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1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y1;</w:t>
            </w:r>
          </w:p>
          <w:p w14:paraId="46730D26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this.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x2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x2;</w:t>
            </w:r>
            <w:proofErr w:type="gramEnd"/>
          </w:p>
          <w:p w14:paraId="46CC45FE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this.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y</w:t>
            </w:r>
            <w:proofErr w:type="gramEnd"/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2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y2;</w:t>
            </w:r>
          </w:p>
          <w:p w14:paraId="25A5FD4A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.printf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("Line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Eq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: (y - %.0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f )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/%.0f = (x - %.0f)/%.0f",y1,y1-y2,x2,x1-x2);</w:t>
            </w:r>
          </w:p>
          <w:p w14:paraId="6BF2B574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.printf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("\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ny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%.0f at x = %.0f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",(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(x-x1)/(x1-x2))*(y1-y2)+y1,x);</w:t>
            </w:r>
          </w:p>
          <w:p w14:paraId="59281E7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7325E132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void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String[]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args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0F3D21D2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Scanner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new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Scanner(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37472312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int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choice,flag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3F1942B4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double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m,c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4720D313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double x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1,x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2,y1,y2;</w:t>
            </w:r>
          </w:p>
          <w:p w14:paraId="514E5804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while(true) {</w:t>
            </w:r>
          </w:p>
          <w:p w14:paraId="459382AB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("Select 1 Equation type:\n1 -&gt; y = mx + c\n2 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lastRenderedPageBreak/>
              <w:t>-&gt; y-y1 = m(x-x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1)\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n3 -&gt; (y-y1)/(y1-y2) = (x-x1)/(x1-x2)");</w:t>
            </w:r>
          </w:p>
          <w:p w14:paraId="4708C591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choice =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369037A6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switch(choice) {</w:t>
            </w:r>
          </w:p>
          <w:p w14:paraId="55B3AB54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case 1:</w:t>
            </w:r>
          </w:p>
          <w:p w14:paraId="68C08F0E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("Enter slope &amp; Y-intercept: "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3E3CE840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m =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sc.nextDouble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41A6A2C3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c =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sc.nextDouble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30BEDF91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Line l1 = new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Line(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m, c);</w:t>
            </w:r>
          </w:p>
          <w:p w14:paraId="25939784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2A2874A0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case 2:</w:t>
            </w:r>
          </w:p>
          <w:p w14:paraId="6D0EF783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("Enter slope &amp; point(x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1,y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1): ");</w:t>
            </w:r>
          </w:p>
          <w:p w14:paraId="723A512D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m =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sc.nextDouble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42491D77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x1 =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sc.nextDouble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09FC2A4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y1 =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sc.nextDouble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29EEF402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Line l2 = new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Line(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m, x1, y1);</w:t>
            </w:r>
          </w:p>
          <w:p w14:paraId="4F13C120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43E4BEA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case 3:</w:t>
            </w:r>
          </w:p>
          <w:p w14:paraId="39728780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("Enter point(x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1,y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1) &amp; point(x2,y2): ");</w:t>
            </w:r>
          </w:p>
          <w:p w14:paraId="79C4FEE1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x1 =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sc.nextDouble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15730596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y1 =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sc.nextDouble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78AA0B1A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x2 =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sc.nextDouble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2E78ECD1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y2 =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sc.nextDouble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7021D7E1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Line l3 = new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Line(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x1, y1, x2, y2);</w:t>
            </w:r>
          </w:p>
          <w:p w14:paraId="5D63B74A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557B8918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default:</w:t>
            </w:r>
          </w:p>
          <w:p w14:paraId="7F47372E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("Invalid choice"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6A1CDB44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7014ADC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645B5840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("\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nDo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you want to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continue?(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yes=1/0=no)");</w:t>
            </w:r>
          </w:p>
          <w:p w14:paraId="1F55687E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flag =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2A966A10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if(flag==0) {</w:t>
            </w:r>
          </w:p>
          <w:p w14:paraId="676FBBCE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4484BF6D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33B0A086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1A0B0C0C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2E962636" w14:textId="6CB5B851" w:rsidR="007E47CF" w:rsidRPr="003B1242" w:rsidRDefault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</w:tc>
      </w:tr>
      <w:tr w:rsidR="007E47CF" w:rsidRPr="00A44771" w14:paraId="083D7DE6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6DAF2D2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50B343D1" w14:textId="0A256351" w:rsidR="009A68A2" w:rsidRPr="00A44771" w:rsidRDefault="009F1DCD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9F1DCD">
              <w:rPr>
                <w:rFonts w:ascii="Comic Sans MS" w:eastAsia="Times New Roman" w:hAnsi="Comic Sans MS" w:cs="Times New Roman"/>
                <w:b/>
                <w:noProof/>
              </w:rPr>
              <w:pict w14:anchorId="3861377A">
                <v:shape id="_x0000_i1032" type="#_x0000_t75" style="width:239.4pt;height:335.4pt;visibility:visible;mso-wrap-style:square">
                  <v:imagedata r:id="rId5" o:title=""/>
                </v:shape>
              </w:pict>
            </w:r>
          </w:p>
        </w:tc>
      </w:tr>
      <w:tr w:rsidR="007E47CF" w:rsidRPr="00A44771" w14:paraId="1C0609E0" w14:textId="77777777" w:rsidTr="00C417FE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80" w:type="dxa"/>
            </w:tcMar>
          </w:tcPr>
          <w:p w14:paraId="3A139348" w14:textId="77777777" w:rsidR="007E47CF" w:rsidRPr="004B7E9E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4B7E9E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Program 3</w:t>
            </w:r>
          </w:p>
        </w:tc>
      </w:tr>
      <w:tr w:rsidR="007E47CF" w:rsidRPr="00A44771" w14:paraId="6D96F789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EB58C40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699D4D6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Create a Test class with data double base, int power, int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logBase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, int argument. </w:t>
            </w:r>
          </w:p>
          <w:p w14:paraId="4686DA74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Create a no-argument constructor which sets the default value of all variables to 2.</w:t>
            </w:r>
          </w:p>
          <w:p w14:paraId="3E775D4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There are 2 overloaded functions:</w:t>
            </w:r>
          </w:p>
          <w:p w14:paraId="044204B3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1. double calculate (double base, int power)</w:t>
            </w:r>
          </w:p>
          <w:p w14:paraId="73BAF854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This function returns the value when *base* is raised to *power*</w:t>
            </w:r>
          </w:p>
          <w:p w14:paraId="66D59C4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For example: calculate (3.0, 2) returns the value of 3.0 raised to 2 i.e., 9.0</w:t>
            </w:r>
          </w:p>
          <w:p w14:paraId="2BD97A68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2. double calculate (int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logBase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, int argument)</w:t>
            </w:r>
          </w:p>
          <w:p w14:paraId="5139B21C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This function returns the value of the log of *argument* to the base *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logBase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*.</w:t>
            </w:r>
          </w:p>
          <w:p w14:paraId="2D72BD3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For example: calculate (3, 9) returns log of 9 to the base 3 i.e., 2.0</w:t>
            </w:r>
          </w:p>
          <w:p w14:paraId="25D1565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lastRenderedPageBreak/>
              <w:t>Create a main method in a separate class to call the above functions with the following inputs:</w:t>
            </w:r>
          </w:p>
          <w:p w14:paraId="6AEA61BB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1. calculate (2, 4)</w:t>
            </w:r>
          </w:p>
          <w:p w14:paraId="3CB43520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2. calculate (2.0, 4.0)</w:t>
            </w:r>
          </w:p>
          <w:p w14:paraId="05D23DBC" w14:textId="126CFC15" w:rsidR="007E47CF" w:rsidRPr="003B1242" w:rsidRDefault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Create a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display(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) method which displays the output based on the type of Test object created.</w:t>
            </w:r>
          </w:p>
        </w:tc>
      </w:tr>
      <w:tr w:rsidR="007E47CF" w:rsidRPr="00A44771" w14:paraId="1FE1E1E7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3A34358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6746B70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util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.</w:t>
            </w:r>
            <w:proofErr w:type="gramStart"/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*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0B4A673B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lang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Math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4066F71C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Test {</w:t>
            </w:r>
          </w:p>
          <w:p w14:paraId="4922BB3F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double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base,res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54764411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power,logBase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,argument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581E146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Test(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150146D4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base =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2;</w:t>
            </w:r>
            <w:proofErr w:type="gramEnd"/>
          </w:p>
          <w:p w14:paraId="6D06E836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power =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2;</w:t>
            </w:r>
            <w:proofErr w:type="gramEnd"/>
          </w:p>
          <w:p w14:paraId="3D075E7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logBase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2;</w:t>
            </w:r>
            <w:proofErr w:type="gramEnd"/>
          </w:p>
          <w:p w14:paraId="5EC00F5D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argument =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2;</w:t>
            </w:r>
            <w:proofErr w:type="gramEnd"/>
          </w:p>
          <w:p w14:paraId="091A409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4F2CF0F1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double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calculate(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double base, int power) {</w:t>
            </w:r>
          </w:p>
          <w:p w14:paraId="0A2432B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res =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Math.pow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base,power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29BA057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return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res;</w:t>
            </w:r>
            <w:proofErr w:type="gramEnd"/>
          </w:p>
          <w:p w14:paraId="6070C3E1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61176F2B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double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calculate(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logBase,int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argument) {</w:t>
            </w:r>
          </w:p>
          <w:p w14:paraId="5B10BC0E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res = Math.log(argument)/Math.log(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logBase</w:t>
            </w:r>
            <w:proofErr w:type="spellEnd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2C0B537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return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res;</w:t>
            </w:r>
            <w:proofErr w:type="gramEnd"/>
          </w:p>
          <w:p w14:paraId="498D785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34E43FF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void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display(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7C9375C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.printf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("Ans = %.2f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",res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01A8C4B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}    </w:t>
            </w:r>
          </w:p>
          <w:p w14:paraId="5584DEDA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65664794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Expo {</w:t>
            </w:r>
          </w:p>
          <w:p w14:paraId="1FD4F8AC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void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String[]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args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48549448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Scanner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new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Scanner(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6FC97807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int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choice,flag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1F0E97A3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while(true) {</w:t>
            </w:r>
          </w:p>
          <w:p w14:paraId="0DDBFBB2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("Select 1 choice:\n1 -&gt; power\n2 -&gt; log"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4B5386F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        choice =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5E6DD7D8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switch(choice) {</w:t>
            </w:r>
          </w:p>
          <w:p w14:paraId="36FE6E0F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case 1:</w:t>
            </w:r>
          </w:p>
          <w:p w14:paraId="59D10133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("Enter base &amp; power: "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4227F3DE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Test t1 = new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Test(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11C36C8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    t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1.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base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sc.nextDouble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112771EE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    t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1.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power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314A66BE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    t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1.calculate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(t1.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base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,t1.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power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0E54521B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    t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1.display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53DE896F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1B4B46EF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case 2:</w:t>
            </w:r>
          </w:p>
          <w:p w14:paraId="31ED0FF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("Enter base &amp; argument: "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6E8A926E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Test t2 = new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Test(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55207108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    t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2.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logBase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589D2F79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    t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2.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argument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2133208E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    t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2.calculate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(t2.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logBase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,t2.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argument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174BB22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    t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2.display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363BCF22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2F8625A4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    default:</w:t>
            </w:r>
          </w:p>
          <w:p w14:paraId="485ED9B2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("Invalid choice"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79D268B0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18071EC7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64346F10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B124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B124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("\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nDo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you want to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continue?(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1 -&gt; yes/0 -&gt; no)");</w:t>
            </w:r>
          </w:p>
          <w:p w14:paraId="4A95B08C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flag =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6BA2CEBD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if(</w:t>
            </w:r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>flag == 0)</w:t>
            </w:r>
          </w:p>
          <w:p w14:paraId="5FE2075E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7D4191C3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5781E644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0F2362D9" w14:textId="77777777" w:rsidR="007E47CF" w:rsidRDefault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4FCA1FF3" w14:textId="77777777" w:rsidR="009F1DCD" w:rsidRDefault="009F1DCD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4D2E29DA" w14:textId="77777777" w:rsidR="009F1DCD" w:rsidRDefault="009F1DCD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02683AF8" w14:textId="77777777" w:rsidR="009F1DCD" w:rsidRDefault="009F1DCD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6CD0C351" w14:textId="7F087472" w:rsidR="009F1DCD" w:rsidRPr="003B1242" w:rsidRDefault="009F1DCD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</w:tc>
      </w:tr>
      <w:tr w:rsidR="007E47CF" w:rsidRPr="00A44771" w14:paraId="30A8923D" w14:textId="77777777" w:rsidTr="009933A8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00BC1D6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37A42EEA" w14:textId="084A4BA5" w:rsidR="009F1DCD" w:rsidRPr="00A44771" w:rsidRDefault="009F1DCD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9F1DCD">
              <w:rPr>
                <w:rFonts w:ascii="Comic Sans MS" w:eastAsia="Times New Roman" w:hAnsi="Comic Sans MS" w:cs="Times New Roman"/>
                <w:b/>
                <w:noProof/>
              </w:rPr>
              <w:pict w14:anchorId="7DCBA372">
                <v:shape id="_x0000_i1034" type="#_x0000_t75" style="width:298.2pt;height:280.8pt;visibility:visible;mso-wrap-style:square">
                  <v:imagedata r:id="rId6" o:title=""/>
                </v:shape>
              </w:pict>
            </w:r>
          </w:p>
        </w:tc>
      </w:tr>
      <w:tr w:rsidR="007E47CF" w:rsidRPr="00A44771" w14:paraId="483F6393" w14:textId="77777777" w:rsidTr="00C417FE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80" w:type="dxa"/>
            </w:tcMar>
          </w:tcPr>
          <w:p w14:paraId="4DFEEFB9" w14:textId="77777777" w:rsidR="007E47CF" w:rsidRPr="004B7E9E" w:rsidRDefault="009933A8">
            <w:pPr>
              <w:spacing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4B7E9E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Program 4</w:t>
            </w:r>
          </w:p>
        </w:tc>
      </w:tr>
      <w:tr w:rsidR="007E47CF" w:rsidRPr="00A44771" w14:paraId="06314326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2DBD04D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B2CA9FA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Write a menu-driven program to recruit an employee (depending on his performance in various rounds) in some software company using constructor overloading.</w:t>
            </w:r>
          </w:p>
          <w:p w14:paraId="4B8194FD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Selection Criteria for each post is given below:</w:t>
            </w:r>
          </w:p>
          <w:p w14:paraId="453D9E74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) Programmer (Minimum total of 80 marks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):-</w:t>
            </w:r>
            <w:proofErr w:type="gramEnd"/>
          </w:p>
          <w:p w14:paraId="67F49B3C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Rounds:-</w:t>
            </w:r>
            <w:proofErr w:type="gramEnd"/>
          </w:p>
          <w:p w14:paraId="2DF4377F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(1) Course Work</w:t>
            </w:r>
          </w:p>
          <w:p w14:paraId="0D01CFCB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(2) Aptitude Test</w:t>
            </w:r>
          </w:p>
          <w:p w14:paraId="198D4B42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(3) Technical Test</w:t>
            </w:r>
          </w:p>
          <w:p w14:paraId="5C8CD268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(4) Interview</w:t>
            </w:r>
          </w:p>
          <w:p w14:paraId="2170B8CC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ii) Team Leader (Minimum total of 85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marks ):-</w:t>
            </w:r>
            <w:proofErr w:type="gramEnd"/>
          </w:p>
          <w:p w14:paraId="7C6E3BDA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Rounds:-</w:t>
            </w:r>
            <w:proofErr w:type="gramEnd"/>
          </w:p>
          <w:p w14:paraId="2BFB20EB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(1) Technical Test</w:t>
            </w:r>
          </w:p>
          <w:p w14:paraId="5C2AA1A0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(2) Interview</w:t>
            </w:r>
          </w:p>
          <w:p w14:paraId="6A875130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iii) Project Manager (Minimum score 90 marks)</w:t>
            </w:r>
          </w:p>
          <w:p w14:paraId="64428503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Rounds:-</w:t>
            </w:r>
            <w:proofErr w:type="gramEnd"/>
          </w:p>
          <w:p w14:paraId="7B8CB908" w14:textId="2544BCE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(1) Interview</w:t>
            </w:r>
          </w:p>
          <w:p w14:paraId="60A34F7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lastRenderedPageBreak/>
              <w:t>Create a class Posting and write 3 constructors to initialize the object and set the parameters</w:t>
            </w:r>
          </w:p>
          <w:p w14:paraId="742C168A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and display the employee post according to selection criteria.</w:t>
            </w:r>
          </w:p>
          <w:p w14:paraId="5A69A092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Data members:</w:t>
            </w:r>
          </w:p>
          <w:p w14:paraId="2141E55F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● int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courseWork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7809294D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● int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AptTest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12826D3B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● int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TechTest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30A52675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● int </w:t>
            </w:r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interview;</w:t>
            </w:r>
            <w:proofErr w:type="gramEnd"/>
          </w:p>
          <w:p w14:paraId="4AC12EEB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Methods:</w:t>
            </w:r>
          </w:p>
          <w:p w14:paraId="7031D418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● Posting (int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courseWork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, int </w:t>
            </w:r>
            <w:proofErr w:type="spell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AptTest</w:t>
            </w:r>
            <w:proofErr w:type="spell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, int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TechTest,int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interview)</w:t>
            </w:r>
          </w:p>
          <w:p w14:paraId="42A29E0C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● Posting (int </w:t>
            </w:r>
            <w:proofErr w:type="spellStart"/>
            <w:proofErr w:type="gramStart"/>
            <w:r w:rsidRPr="003B1242">
              <w:rPr>
                <w:rFonts w:ascii="Comic Sans MS" w:eastAsia="Times New Roman" w:hAnsi="Comic Sans MS" w:cs="Times New Roman"/>
                <w:lang w:val="en-IN"/>
              </w:rPr>
              <w:t>TechTest,int</w:t>
            </w:r>
            <w:proofErr w:type="spellEnd"/>
            <w:proofErr w:type="gramEnd"/>
            <w:r w:rsidRPr="003B1242">
              <w:rPr>
                <w:rFonts w:ascii="Comic Sans MS" w:eastAsia="Times New Roman" w:hAnsi="Comic Sans MS" w:cs="Times New Roman"/>
                <w:lang w:val="en-IN"/>
              </w:rPr>
              <w:t xml:space="preserve"> interview)</w:t>
            </w:r>
          </w:p>
          <w:p w14:paraId="7395F99D" w14:textId="77777777" w:rsidR="003B1242" w:rsidRPr="003B1242" w:rsidRDefault="003B1242" w:rsidP="003B124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● Posting (int interview)</w:t>
            </w:r>
          </w:p>
          <w:p w14:paraId="05D2E1E8" w14:textId="7D454AEE" w:rsidR="007E47CF" w:rsidRPr="003B1242" w:rsidRDefault="003B1242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3B1242">
              <w:rPr>
                <w:rFonts w:ascii="Comic Sans MS" w:eastAsia="Times New Roman" w:hAnsi="Comic Sans MS" w:cs="Times New Roman"/>
                <w:lang w:val="en-IN"/>
              </w:rPr>
              <w:t>Make use of ‘this’ keyword.</w:t>
            </w:r>
          </w:p>
        </w:tc>
      </w:tr>
      <w:tr w:rsidR="007E47CF" w:rsidRPr="00A44771" w14:paraId="75EB4BD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AE9AF52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66FAC55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9A68A2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9A68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util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>.</w:t>
            </w:r>
            <w:proofErr w:type="gramStart"/>
            <w:r w:rsidRPr="009A68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*</w:t>
            </w:r>
            <w:r w:rsidRPr="009A68A2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15331438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 Posting {</w:t>
            </w:r>
          </w:p>
          <w:p w14:paraId="639B6BED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courseWork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5C885D28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AptTest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766A9D3F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TechTest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731F724B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interview;</w:t>
            </w:r>
            <w:proofErr w:type="gramEnd"/>
          </w:p>
          <w:p w14:paraId="1870A38E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Posting(</w:t>
            </w:r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courseWork,int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AptTest,int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TechTest,int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 interview) {</w:t>
            </w:r>
          </w:p>
          <w:p w14:paraId="343F3F40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this.</w:t>
            </w:r>
            <w:r w:rsidRPr="009A68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courseWork</w:t>
            </w:r>
            <w:proofErr w:type="spellEnd"/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courseWork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796A4AB8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this.</w:t>
            </w:r>
            <w:r w:rsidRPr="009A68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AptTest</w:t>
            </w:r>
            <w:proofErr w:type="spellEnd"/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AptTest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7DC17831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this.</w:t>
            </w:r>
            <w:r w:rsidRPr="009A68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TechTest</w:t>
            </w:r>
            <w:proofErr w:type="spellEnd"/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TechTest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022CD9AE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this.</w:t>
            </w:r>
            <w:r w:rsidRPr="009A68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interview</w:t>
            </w:r>
            <w:proofErr w:type="spellEnd"/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 = interview;</w:t>
            </w:r>
          </w:p>
          <w:p w14:paraId="0DA78EA7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7018571D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Posting(</w:t>
            </w:r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TechTest,int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 interview) {</w:t>
            </w:r>
          </w:p>
          <w:p w14:paraId="70D2D816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this.</w:t>
            </w:r>
            <w:r w:rsidRPr="009A68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TechTest</w:t>
            </w:r>
            <w:proofErr w:type="spellEnd"/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TechTest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63B8BB34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this.</w:t>
            </w:r>
            <w:r w:rsidRPr="009A68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interview</w:t>
            </w:r>
            <w:proofErr w:type="spellEnd"/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 = interview;</w:t>
            </w:r>
          </w:p>
          <w:p w14:paraId="40F2936E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350EBF20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Posting(</w:t>
            </w:r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>int Interview) {</w:t>
            </w:r>
          </w:p>
          <w:p w14:paraId="11C6F223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this.</w:t>
            </w:r>
            <w:r w:rsidRPr="009A68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interview</w:t>
            </w:r>
            <w:proofErr w:type="spellEnd"/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 = Interview;</w:t>
            </w:r>
          </w:p>
          <w:p w14:paraId="1843F572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022BC9E5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void 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allotpost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int choice) { </w:t>
            </w:r>
          </w:p>
          <w:p w14:paraId="64ED017F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    if(interview&gt;=90 &amp;&amp; choice==3) {</w:t>
            </w:r>
          </w:p>
          <w:p w14:paraId="735F64E4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9A68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A68A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("Post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Alloted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>: Project Manager"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2DAE640F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    }</w:t>
            </w:r>
          </w:p>
          <w:p w14:paraId="16415637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else 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if(</w:t>
            </w:r>
            <w:proofErr w:type="spellStart"/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>TechTest+interview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>&gt;=85 &amp;&amp; choice==2) {</w:t>
            </w:r>
          </w:p>
          <w:p w14:paraId="63952963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9A68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A68A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("Post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Alloted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>: Team Leader"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6C6197A6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7703AF97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    else if(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courseWork+AptTest+TechTest+interview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>&gt;=80 &amp;&amp; choice==1) {</w:t>
            </w:r>
          </w:p>
          <w:p w14:paraId="63743076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9A68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A68A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("Post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Alloted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>: Programmer"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7B73FB66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2B8084C6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    else {</w:t>
            </w:r>
          </w:p>
          <w:p w14:paraId="7C725833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9A68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A68A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("Post Not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Alloted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>"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49AE862D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475E4AAF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0763E95B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9A68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9A68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 void 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String[]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args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1EFBEA01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Scanner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sc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 = new 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Scanner(</w:t>
            </w:r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9A68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r w:rsidRPr="009A68A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14CE6B4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int 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choice,flag</w:t>
            </w:r>
            <w:proofErr w:type="spellEnd"/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3E3B6607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int 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courseWork,AptTest</w:t>
            </w:r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>,TechTest,interview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07C5DDD5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    while(true) {</w:t>
            </w:r>
          </w:p>
          <w:p w14:paraId="4CDBEC33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9A68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A68A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>("Select 1 Posting type:\n1 -&gt; Apply for Programmer\n2 -&gt; Apply for Team Leader\n3 -&gt; Apply for Project Manager"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2C0146BB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    choice = 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4803447B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        switch(choice) {</w:t>
            </w:r>
          </w:p>
          <w:p w14:paraId="406706A3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            case 1:</w:t>
            </w:r>
          </w:p>
          <w:p w14:paraId="4B7680E4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9A68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A68A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("Enter marks for 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CourseWork,AptTest</w:t>
            </w:r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>,TechTest,interview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>: ");</w:t>
            </w:r>
          </w:p>
          <w:p w14:paraId="1C3B9754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courseWork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35292597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AptTest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0693F4EA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TechTest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75276D6D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interview = 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049DE630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                Posting p1 = new Posting(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courseWork,AptTest</w:t>
            </w:r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>,TechTest,interview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38946F05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                p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1.allotpost</w:t>
            </w:r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>(choice);</w:t>
            </w:r>
          </w:p>
          <w:p w14:paraId="3173D368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43820649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            case 2:</w:t>
            </w:r>
          </w:p>
          <w:p w14:paraId="6E37FFA0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9A68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A68A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("Enter 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TechTest,interview</w:t>
            </w:r>
            <w:proofErr w:type="spellEnd"/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>: ");</w:t>
            </w:r>
          </w:p>
          <w:p w14:paraId="7556868C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TechTest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13749895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                interview = 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7B0E3902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Posting p2 = new 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Posting(</w:t>
            </w:r>
            <w:proofErr w:type="spellStart"/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>TechTest,interview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6BADFA5C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                p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2.allotpost</w:t>
            </w:r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>(choice);</w:t>
            </w:r>
          </w:p>
          <w:p w14:paraId="0C6A8659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6DB0BF99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            case 3:</w:t>
            </w:r>
          </w:p>
          <w:p w14:paraId="30B3446C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9A68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A68A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>("Enter Interview: "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6854B62E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interview = 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14DDDF7A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                Posting p3 = new Posting(interview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1ED2F9DA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                p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3.allotpost</w:t>
            </w:r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>(choice);</w:t>
            </w:r>
          </w:p>
          <w:p w14:paraId="1EC7F252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77A7EA42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            default:</w:t>
            </w:r>
          </w:p>
          <w:p w14:paraId="7FD2E833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9A68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A68A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>("Invalid choice"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5922E10A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2A2027DB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2EA5D3A0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9A68A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A68A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("Do you want to 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continue?(</w:t>
            </w:r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>yes=1/0=no)");</w:t>
            </w:r>
          </w:p>
          <w:p w14:paraId="2AB47D83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    flag = </w:t>
            </w:r>
            <w:proofErr w:type="spellStart"/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9A68A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693FE301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        if(flag==0) {</w:t>
            </w:r>
          </w:p>
          <w:p w14:paraId="52F48417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gramStart"/>
            <w:r w:rsidRPr="009A68A2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097C4152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7EE2ADE4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5936127E" w14:textId="77777777" w:rsidR="009A68A2" w:rsidRPr="009A68A2" w:rsidRDefault="009A68A2" w:rsidP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3DE81103" w14:textId="77777777" w:rsidR="007E47CF" w:rsidRDefault="009A68A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A68A2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04189347" w14:textId="77777777" w:rsidR="00CD6101" w:rsidRDefault="00CD6101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744DD7B7" w14:textId="77777777" w:rsidR="00CD6101" w:rsidRDefault="00CD6101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29F39F1E" w14:textId="77777777" w:rsidR="00CD6101" w:rsidRDefault="00CD6101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6E2BB61E" w14:textId="77777777" w:rsidR="00CD6101" w:rsidRDefault="00CD6101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184C3ED4" w14:textId="77777777" w:rsidR="00CD6101" w:rsidRDefault="00CD6101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35498778" w14:textId="77777777" w:rsidR="00CD6101" w:rsidRDefault="00CD6101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61A8303E" w14:textId="77777777" w:rsidR="00CD6101" w:rsidRDefault="00CD6101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69006BA5" w14:textId="77777777" w:rsidR="00CD6101" w:rsidRDefault="00CD6101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268AD40E" w14:textId="77777777" w:rsidR="00CD6101" w:rsidRDefault="00CD6101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12C16E49" w14:textId="77777777" w:rsidR="00CD6101" w:rsidRDefault="00CD6101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0F1EFCAA" w14:textId="77777777" w:rsidR="00CD6101" w:rsidRDefault="00CD6101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689A0698" w14:textId="77777777" w:rsidR="00CD6101" w:rsidRDefault="00CD6101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38497A72" w14:textId="32CFCA8B" w:rsidR="00CD6101" w:rsidRPr="009A68A2" w:rsidRDefault="00CD6101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</w:tc>
      </w:tr>
      <w:tr w:rsidR="007E47CF" w:rsidRPr="00A44771" w14:paraId="4BFF1891" w14:textId="77777777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B62EBD5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5EC87A0C" w14:textId="0294E370" w:rsidR="009F1DCD" w:rsidRPr="00A44771" w:rsidRDefault="009F1DCD">
            <w:pPr>
              <w:spacing w:line="240" w:lineRule="auto"/>
              <w:rPr>
                <w:rFonts w:ascii="Comic Sans MS" w:hAnsi="Comic Sans MS"/>
              </w:rPr>
            </w:pPr>
            <w:r w:rsidRPr="009F1DCD">
              <w:rPr>
                <w:rFonts w:ascii="Comic Sans MS" w:hAnsi="Comic Sans MS"/>
                <w:noProof/>
              </w:rPr>
              <w:pict w14:anchorId="1C88ECDD">
                <v:shape id="_x0000_i1035" type="#_x0000_t75" style="width:343.8pt;height:424.8pt;visibility:visible;mso-wrap-style:square">
                  <v:imagedata r:id="rId7" o:title=""/>
                </v:shape>
              </w:pict>
            </w:r>
          </w:p>
        </w:tc>
      </w:tr>
      <w:tr w:rsidR="007E47CF" w:rsidRPr="00A44771" w14:paraId="0AE04432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45E5655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222C4B0" w14:textId="54D0EFBD" w:rsidR="007E47CF" w:rsidRPr="00A44771" w:rsidRDefault="009F1DCD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In this experiment we learned how to use polymorphism in java </w:t>
            </w:r>
            <w:r w:rsidR="00CD6101">
              <w:rPr>
                <w:rFonts w:ascii="Comic Sans MS" w:eastAsia="Times New Roman" w:hAnsi="Comic Sans MS" w:cs="Times New Roman"/>
              </w:rPr>
              <w:t>and overload methods and constructor and build menu-driven programs.</w:t>
            </w:r>
          </w:p>
        </w:tc>
      </w:tr>
    </w:tbl>
    <w:p w14:paraId="58A4E4BE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1242"/>
    <w:rsid w:val="003B1242"/>
    <w:rsid w:val="004B7E9E"/>
    <w:rsid w:val="00660D9A"/>
    <w:rsid w:val="007E47CF"/>
    <w:rsid w:val="009933A8"/>
    <w:rsid w:val="009A68A2"/>
    <w:rsid w:val="009F1DCD"/>
    <w:rsid w:val="00A44771"/>
    <w:rsid w:val="00B5444B"/>
    <w:rsid w:val="00C417FE"/>
    <w:rsid w:val="00CD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143D"/>
  <w15:chartTrackingRefBased/>
  <w15:docId w15:val="{45413BDF-BB90-4C21-B00C-ECCF6FD2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psoo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psoop_template.dotx</Template>
  <TotalTime>23</TotalTime>
  <Pages>1</Pages>
  <Words>2086</Words>
  <Characters>11893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2022-06-06T17:37:00Z</dcterms:created>
  <dcterms:modified xsi:type="dcterms:W3CDTF">2022-06-06T18:00:00Z</dcterms:modified>
  <dc:language>en-IN</dc:language>
</cp:coreProperties>
</file>