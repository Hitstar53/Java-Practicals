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0119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1833857A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A69C0F2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61BEBD8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Hatim Yusuf Sawai</w:t>
            </w:r>
          </w:p>
        </w:tc>
      </w:tr>
      <w:tr w:rsidR="007E47CF" w:rsidRPr="00A44771" w14:paraId="768F57E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B946227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863AEC" w14:textId="77777777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2021300108</w:t>
            </w:r>
          </w:p>
        </w:tc>
      </w:tr>
      <w:tr w:rsidR="007E47CF" w:rsidRPr="00A44771" w14:paraId="16903A26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2B655F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DCD97C" w14:textId="7018951E" w:rsidR="007E47CF" w:rsidRPr="00E32AA4" w:rsidRDefault="00E32AA4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1</w:t>
            </w:r>
          </w:p>
        </w:tc>
      </w:tr>
    </w:tbl>
    <w:p w14:paraId="36137DF3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6F9EB20D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D3AB52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602CAC" w14:textId="5BED0AE4" w:rsidR="007E47CF" w:rsidRPr="00A44771" w:rsidRDefault="0020493A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>Programs on Encapsulation. Write a program to demonstrate classes and objects</w:t>
            </w:r>
          </w:p>
        </w:tc>
      </w:tr>
      <w:tr w:rsidR="007E47CF" w:rsidRPr="00A44771" w14:paraId="3F778556" w14:textId="77777777" w:rsidTr="00E32AA4">
        <w:trPr>
          <w:trHeight w:val="403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36218852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1</w:t>
            </w:r>
          </w:p>
        </w:tc>
      </w:tr>
      <w:tr w:rsidR="007E47CF" w:rsidRPr="00A44771" w14:paraId="05416CB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42FC05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CB4C79" w14:textId="7666088A" w:rsidR="007E47CF" w:rsidRPr="00A44771" w:rsidRDefault="0020493A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Write a program to find all prime numbers in the given range </w:t>
            </w:r>
            <w:r w:rsidR="006E705B">
              <w:rPr>
                <w:rFonts w:ascii="Comic Sans MS" w:eastAsia="Times New Roman" w:hAnsi="Comic Sans MS" w:cs="Times New Roman"/>
              </w:rPr>
              <w:t xml:space="preserve">and print them. Also, print the told no. of prime numbers. Use concept of class &amp; Objects. </w:t>
            </w:r>
          </w:p>
        </w:tc>
      </w:tr>
      <w:tr w:rsidR="007E47CF" w:rsidRPr="00A44771" w14:paraId="7AABE693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7C78BF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5F9BF69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 xml:space="preserve">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0931250C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lang</w:t>
            </w:r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Math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3D66E140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Prime {</w:t>
            </w:r>
          </w:p>
          <w:p w14:paraId="2EDC2E51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int </w:t>
            </w:r>
            <w:proofErr w:type="spellStart"/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CheckPrime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int n) {</w:t>
            </w:r>
          </w:p>
          <w:p w14:paraId="4FE999A4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if (n==0 || n==1) {</w:t>
            </w:r>
          </w:p>
          <w:p w14:paraId="4FB7F59B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0;</w:t>
            </w:r>
            <w:proofErr w:type="gramEnd"/>
          </w:p>
          <w:p w14:paraId="5F560AA8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2E3B696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for (int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2;i&lt;=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Math.sqrt</w:t>
            </w:r>
            <w:proofErr w:type="spellEnd"/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(n);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74E04D04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if (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n%i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==0) {</w:t>
            </w:r>
          </w:p>
          <w:p w14:paraId="5BF778F5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return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0;</w:t>
            </w:r>
            <w:proofErr w:type="gramEnd"/>
          </w:p>
          <w:p w14:paraId="3FE82C24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48F23273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0E8649A9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return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1;</w:t>
            </w:r>
            <w:proofErr w:type="gramEnd"/>
          </w:p>
          <w:p w14:paraId="50C490BD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FF19348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11ABE4DC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Scanner input = new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0A778C24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Prime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obj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Prime(</w:t>
            </w:r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2747E7BE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("Enter the lower range: "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0C923360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int lower = </w:t>
            </w:r>
            <w:proofErr w:type="spellStart"/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input.nextInt</w:t>
            </w:r>
            <w:proofErr w:type="spellEnd"/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5FC9AB10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("Enter the upper range: "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6B45FB3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int upper = </w:t>
            </w:r>
            <w:proofErr w:type="spellStart"/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input.nextInt</w:t>
            </w:r>
            <w:proofErr w:type="spellEnd"/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60C83C87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int count =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0;</w:t>
            </w:r>
            <w:proofErr w:type="gramEnd"/>
          </w:p>
          <w:p w14:paraId="7CC6F376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for (int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spellStart"/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lower;i</w:t>
            </w:r>
            <w:proofErr w:type="spellEnd"/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&lt;=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upper;i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7776EFB3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if (</w:t>
            </w:r>
            <w:proofErr w:type="spellStart"/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obj.CheckPrime</w:t>
            </w:r>
            <w:proofErr w:type="spellEnd"/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)==1) {</w:t>
            </w:r>
          </w:p>
          <w:p w14:paraId="28D68D5B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+" "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49F9A21E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    count+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+;</w:t>
            </w:r>
            <w:proofErr w:type="gramEnd"/>
          </w:p>
          <w:p w14:paraId="08CD2C5F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422BF953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2C08C390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("\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nTotal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prime numbers are: " + count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6743400E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1230F176" w14:textId="29A1AD62" w:rsidR="00E32AA4" w:rsidRPr="00451602" w:rsidRDefault="00451602" w:rsidP="00E32AA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7B010BD5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5BA6D4A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2FB983C6" w14:textId="20738374" w:rsidR="00451602" w:rsidRPr="00A44771" w:rsidRDefault="0020493A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7B8B0C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9.6pt;height:126pt;visibility:visible;mso-wrap-style:square">
                  <v:imagedata r:id="rId4" o:title=""/>
                </v:shape>
              </w:pict>
            </w:r>
          </w:p>
        </w:tc>
      </w:tr>
      <w:tr w:rsidR="007E47CF" w:rsidRPr="00A44771" w14:paraId="31C31943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999999"/>
            <w:tcMar>
              <w:left w:w="80" w:type="dxa"/>
            </w:tcMar>
          </w:tcPr>
          <w:p w14:paraId="722FE077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2</w:t>
            </w:r>
          </w:p>
        </w:tc>
      </w:tr>
      <w:tr w:rsidR="007E47CF" w:rsidRPr="00A44771" w14:paraId="25699C6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ACE5B3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7F4CD03" w14:textId="22AA6C9F" w:rsidR="007E47CF" w:rsidRPr="00A44771" w:rsidRDefault="00E32AA4">
            <w:pPr>
              <w:rPr>
                <w:rFonts w:ascii="Comic Sans MS" w:eastAsia="Times New Roman" w:hAnsi="Comic Sans MS" w:cs="Times New Roman"/>
              </w:rPr>
            </w:pPr>
            <w:r w:rsidRPr="00E32AA4">
              <w:rPr>
                <w:rFonts w:ascii="Comic Sans MS" w:eastAsia="Times New Roman" w:hAnsi="Comic Sans MS" w:cs="Times New Roman"/>
              </w:rPr>
              <w:t>A Mersenne prime is a prime number that has the form 2</w:t>
            </w:r>
            <w:r w:rsidRPr="00E32AA4">
              <w:rPr>
                <w:rFonts w:ascii="Comic Sans MS" w:eastAsia="Times New Roman" w:hAnsi="Comic Sans MS" w:cs="Times New Roman"/>
                <w:vertAlign w:val="superscript"/>
              </w:rPr>
              <w:t>p</w:t>
            </w:r>
            <w:r w:rsidRPr="00E32AA4">
              <w:rPr>
                <w:rFonts w:ascii="Comic Sans MS" w:eastAsia="Times New Roman" w:hAnsi="Comic Sans MS" w:cs="Times New Roman"/>
              </w:rPr>
              <w:t>−1 where p is a positive number greater than 1. Write a program that calculates candidate Mersenne primes 2</w:t>
            </w:r>
            <w:r w:rsidRPr="00E32AA4">
              <w:rPr>
                <w:rFonts w:ascii="Comic Sans MS" w:eastAsia="Times New Roman" w:hAnsi="Comic Sans MS" w:cs="Times New Roman"/>
                <w:vertAlign w:val="superscript"/>
              </w:rPr>
              <w:t>p</w:t>
            </w:r>
            <w:r w:rsidRPr="00E32AA4">
              <w:rPr>
                <w:rFonts w:ascii="Comic Sans MS" w:eastAsia="Times New Roman" w:hAnsi="Comic Sans MS" w:cs="Times New Roman"/>
              </w:rPr>
              <w:t xml:space="preserve"> − 1 for 2≤p≤31. Then test the number to see if it is prime. If you detect that the number is prime, print out the number and the value of p.</w:t>
            </w:r>
          </w:p>
        </w:tc>
      </w:tr>
      <w:tr w:rsidR="007E47CF" w:rsidRPr="00A44771" w14:paraId="6383BF8C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8E859A0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F80DB1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 xml:space="preserve"> </w:t>
            </w:r>
            <w:proofErr w:type="gramStart"/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6F32189D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lang</w:t>
            </w:r>
            <w:proofErr w:type="gramEnd"/>
            <w:r w:rsidRPr="00687DE8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Math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FE72CA7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MerPrime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12A8F8FC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 int </w:t>
            </w:r>
            <w:proofErr w:type="spellStart"/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CheckPrime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87DE8">
              <w:rPr>
                <w:rFonts w:ascii="Comic Sans MS" w:eastAsia="Times New Roman" w:hAnsi="Comic Sans MS" w:cs="Times New Roman"/>
                <w:lang w:val="en-IN"/>
              </w:rPr>
              <w:t>double n) {</w:t>
            </w:r>
          </w:p>
          <w:p w14:paraId="776487D4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        if (n==0 || n==1) {</w:t>
            </w:r>
          </w:p>
          <w:p w14:paraId="66BBB744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0;</w:t>
            </w:r>
            <w:proofErr w:type="gramEnd"/>
          </w:p>
          <w:p w14:paraId="4A72913B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283A62FF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    for (int 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=</w:t>
            </w:r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2;i&lt;=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Math.sqrt</w:t>
            </w:r>
            <w:proofErr w:type="spellEnd"/>
            <w:proofErr w:type="gramEnd"/>
            <w:r w:rsidRPr="00687DE8">
              <w:rPr>
                <w:rFonts w:ascii="Comic Sans MS" w:eastAsia="Times New Roman" w:hAnsi="Comic Sans MS" w:cs="Times New Roman"/>
                <w:lang w:val="en-IN"/>
              </w:rPr>
              <w:t>(n);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++) {</w:t>
            </w:r>
          </w:p>
          <w:p w14:paraId="62F48CF4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            if (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n%i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==0) {</w:t>
            </w:r>
          </w:p>
          <w:p w14:paraId="5AD04EF2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    return </w:t>
            </w:r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0;</w:t>
            </w:r>
            <w:proofErr w:type="gramEnd"/>
          </w:p>
          <w:p w14:paraId="04717FBF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113E7019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235F1AEB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>.print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((int)n+" "</w:t>
            </w:r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129866D1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    return </w:t>
            </w:r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1;</w:t>
            </w:r>
            <w:proofErr w:type="gramEnd"/>
          </w:p>
          <w:p w14:paraId="7BAD114D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97DABB6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687DE8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25313EF5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MerPrime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obj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 = new </w:t>
            </w:r>
            <w:proofErr w:type="spellStart"/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MerPrime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87DE8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D490EAC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    double </w:t>
            </w:r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a;</w:t>
            </w:r>
            <w:proofErr w:type="gramEnd"/>
          </w:p>
          <w:p w14:paraId="26C4DC3D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for(</w:t>
            </w:r>
            <w:proofErr w:type="gramEnd"/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int 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=2;i&lt;=31;i++) {</w:t>
            </w:r>
          </w:p>
          <w:p w14:paraId="6941DE75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        a = </w:t>
            </w:r>
            <w:proofErr w:type="spellStart"/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Math.pow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687DE8">
              <w:rPr>
                <w:rFonts w:ascii="Comic Sans MS" w:eastAsia="Times New Roman" w:hAnsi="Comic Sans MS" w:cs="Times New Roman"/>
                <w:lang w:val="en-IN"/>
              </w:rPr>
              <w:t>2.0,(double)</w:t>
            </w:r>
            <w:proofErr w:type="spell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i</w:t>
            </w:r>
            <w:proofErr w:type="spellEnd"/>
            <w:r w:rsidRPr="00687DE8">
              <w:rPr>
                <w:rFonts w:ascii="Comic Sans MS" w:eastAsia="Times New Roman" w:hAnsi="Comic Sans MS" w:cs="Times New Roman"/>
                <w:lang w:val="en-IN"/>
              </w:rPr>
              <w:t>)-1.0;</w:t>
            </w:r>
          </w:p>
          <w:p w14:paraId="1F002797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proofErr w:type="gramStart"/>
            <w:r w:rsidRPr="00687DE8">
              <w:rPr>
                <w:rFonts w:ascii="Comic Sans MS" w:eastAsia="Times New Roman" w:hAnsi="Comic Sans MS" w:cs="Times New Roman"/>
                <w:lang w:val="en-IN"/>
              </w:rPr>
              <w:t>obj.CheckPrime</w:t>
            </w:r>
            <w:proofErr w:type="spellEnd"/>
            <w:proofErr w:type="gramEnd"/>
            <w:r w:rsidRPr="00687DE8">
              <w:rPr>
                <w:rFonts w:ascii="Comic Sans MS" w:eastAsia="Times New Roman" w:hAnsi="Comic Sans MS" w:cs="Times New Roman"/>
                <w:lang w:val="en-IN"/>
              </w:rPr>
              <w:t>(a);</w:t>
            </w:r>
          </w:p>
          <w:p w14:paraId="63FB93B6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        }</w:t>
            </w:r>
          </w:p>
          <w:p w14:paraId="455E8E60" w14:textId="7777777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3993507E" w14:textId="16BE39C4" w:rsidR="00687DE8" w:rsidRPr="00687DE8" w:rsidRDefault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667CBBBF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A4BAD8F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50584C87" w14:textId="27D7EEF6" w:rsidR="00687DE8" w:rsidRPr="00A44771" w:rsidRDefault="006E705B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0994ADB0">
                <v:shape id="Picture 1" o:spid="_x0000_i1026" type="#_x0000_t75" style="width:273pt;height:63.6pt;visibility:visible;mso-wrap-style:square">
                  <v:imagedata r:id="rId5" o:title=""/>
                </v:shape>
              </w:pict>
            </w:r>
          </w:p>
        </w:tc>
      </w:tr>
      <w:tr w:rsidR="007E47CF" w:rsidRPr="00A44771" w14:paraId="34D24277" w14:textId="77777777" w:rsidTr="009933A8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A3B6D05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 3</w:t>
            </w:r>
          </w:p>
        </w:tc>
      </w:tr>
      <w:tr w:rsidR="007E47CF" w:rsidRPr="00A44771" w14:paraId="6E3993AA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4CAD6B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002081" w14:textId="3C53A63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To write a java program to print grade of 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the 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>student</w:t>
            </w:r>
          </w:p>
          <w:p w14:paraId="42EBFCC9" w14:textId="74B0BBB7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1. 75% and above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>- Distinction</w:t>
            </w:r>
          </w:p>
          <w:p w14:paraId="724D71AD" w14:textId="767B3CB9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2. 60% to 74% -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>first class</w:t>
            </w:r>
          </w:p>
          <w:p w14:paraId="200EDEB4" w14:textId="068117C0" w:rsidR="00687DE8" w:rsidRPr="00687DE8" w:rsidRDefault="00687DE8" w:rsidP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>3. 45% to 59%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>- second class</w:t>
            </w:r>
          </w:p>
          <w:p w14:paraId="75A5A1B5" w14:textId="355E10A1" w:rsidR="007E47CF" w:rsidRPr="00687DE8" w:rsidRDefault="00687DE8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687DE8">
              <w:rPr>
                <w:rFonts w:ascii="Comic Sans MS" w:eastAsia="Times New Roman" w:hAnsi="Comic Sans MS" w:cs="Times New Roman"/>
                <w:lang w:val="en-IN"/>
              </w:rPr>
              <w:t xml:space="preserve">4. below 44% </w:t>
            </w:r>
            <w:r>
              <w:rPr>
                <w:rFonts w:ascii="Comic Sans MS" w:eastAsia="Times New Roman" w:hAnsi="Comic Sans MS" w:cs="Times New Roman"/>
                <w:lang w:val="en-IN"/>
              </w:rPr>
              <w:t xml:space="preserve">- </w:t>
            </w:r>
            <w:r w:rsidRPr="00687DE8">
              <w:rPr>
                <w:rFonts w:ascii="Comic Sans MS" w:eastAsia="Times New Roman" w:hAnsi="Comic Sans MS" w:cs="Times New Roman"/>
                <w:lang w:val="en-IN"/>
              </w:rPr>
              <w:t>fail class</w:t>
            </w:r>
          </w:p>
        </w:tc>
      </w:tr>
      <w:tr w:rsidR="007E47CF" w:rsidRPr="00A44771" w14:paraId="36DF64FB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7D2F464" w14:textId="77777777" w:rsidR="007E47CF" w:rsidRPr="00A44771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44116B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 xml:space="preserve">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015D0872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Grade {</w:t>
            </w:r>
          </w:p>
          <w:p w14:paraId="6919B755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1A9B2162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Scanner input = new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4C5C61F3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do{</w:t>
            </w:r>
            <w:proofErr w:type="gramEnd"/>
          </w:p>
          <w:p w14:paraId="0F268DB5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("Enter the percentage of the student: "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51717D8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    int perc = </w:t>
            </w:r>
            <w:proofErr w:type="spellStart"/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input.nextInt</w:t>
            </w:r>
            <w:proofErr w:type="spellEnd"/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71FA910F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if(perc&gt;=75) {</w:t>
            </w:r>
          </w:p>
          <w:p w14:paraId="349BD340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lastRenderedPageBreak/>
              <w:t xml:space="preserve">        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("Grade: Distinction"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904202E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} else if(perc&gt;=60) {</w:t>
            </w:r>
          </w:p>
          <w:p w14:paraId="0E536E10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("Grade: First Class"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1B21E20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} else if(perc&gt;=45) {</w:t>
            </w:r>
          </w:p>
          <w:p w14:paraId="193A81F3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("Grade: Second Class"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4981653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} else {</w:t>
            </w:r>
          </w:p>
          <w:p w14:paraId="099D6032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("Grade: Fail"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75802352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        }</w:t>
            </w:r>
          </w:p>
          <w:p w14:paraId="4FD7F3BA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451602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451602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("Do you want to continue? (y=1/n=0)"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AAE18FD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}while</w:t>
            </w:r>
            <w:proofErr w:type="gramEnd"/>
            <w:r w:rsidRPr="00451602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451602">
              <w:rPr>
                <w:rFonts w:ascii="Comic Sans MS" w:eastAsia="Times New Roman" w:hAnsi="Comic Sans MS" w:cs="Times New Roman"/>
                <w:lang w:val="en-IN"/>
              </w:rPr>
              <w:t>input.nextInt</w:t>
            </w:r>
            <w:proofErr w:type="spellEnd"/>
            <w:r w:rsidRPr="00451602">
              <w:rPr>
                <w:rFonts w:ascii="Comic Sans MS" w:eastAsia="Times New Roman" w:hAnsi="Comic Sans MS" w:cs="Times New Roman"/>
                <w:lang w:val="en-IN"/>
              </w:rPr>
              <w:t>()!=0);</w:t>
            </w:r>
          </w:p>
          <w:p w14:paraId="74016365" w14:textId="77777777" w:rsidR="00451602" w:rsidRPr="00451602" w:rsidRDefault="00451602" w:rsidP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5A9C3D10" w14:textId="1ABAD3AC" w:rsidR="00E32AA4" w:rsidRPr="007411F4" w:rsidRDefault="00451602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451602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</w:tc>
      </w:tr>
      <w:tr w:rsidR="007E47CF" w:rsidRPr="00A44771" w14:paraId="179FBE5B" w14:textId="77777777" w:rsidTr="009933A8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8F46393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04BAF900" w14:textId="77777777" w:rsidR="00687DE8" w:rsidRDefault="006E705B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  <w:r>
              <w:rPr>
                <w:rFonts w:ascii="Comic Sans MS" w:eastAsia="Times New Roman" w:hAnsi="Comic Sans MS" w:cs="Times New Roman"/>
                <w:b/>
                <w:noProof/>
              </w:rPr>
              <w:pict w14:anchorId="68267C50">
                <v:shape id="_x0000_i1027" type="#_x0000_t75" style="width:264.6pt;height:329.4pt;visibility:visible;mso-wrap-style:square">
                  <v:imagedata r:id="rId6" o:title=""/>
                </v:shape>
              </w:pict>
            </w:r>
          </w:p>
          <w:p w14:paraId="5A6EF0CA" w14:textId="77777777" w:rsidR="007411F4" w:rsidRDefault="007411F4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5CAC00F3" w14:textId="77777777" w:rsidR="007411F4" w:rsidRDefault="007411F4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0D8DA861" w14:textId="77777777" w:rsidR="007411F4" w:rsidRDefault="007411F4">
            <w:pPr>
              <w:spacing w:line="240" w:lineRule="auto"/>
              <w:rPr>
                <w:rFonts w:ascii="Comic Sans MS" w:eastAsia="Times New Roman" w:hAnsi="Comic Sans MS" w:cs="Times New Roman"/>
                <w:b/>
                <w:noProof/>
              </w:rPr>
            </w:pPr>
          </w:p>
          <w:p w14:paraId="3331C6AE" w14:textId="7E028A4F" w:rsidR="006E705B" w:rsidRPr="006E705B" w:rsidRDefault="006E705B" w:rsidP="006E705B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B6AB6F6" w14:textId="77777777"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665664ED" w14:textId="77777777" w:rsidR="007E47CF" w:rsidRPr="00A44771" w:rsidRDefault="009933A8">
            <w:pPr>
              <w:spacing w:line="240" w:lineRule="auto"/>
              <w:jc w:val="center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>Program 4</w:t>
            </w:r>
          </w:p>
        </w:tc>
      </w:tr>
      <w:tr w:rsidR="007E47CF" w:rsidRPr="00A44771" w14:paraId="000F32E1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7F9AD31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PROBLEM STATEMENT: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7628FC" w14:textId="376FE382" w:rsidR="007E47CF" w:rsidRPr="00A44771" w:rsidRDefault="007411F4">
            <w:pPr>
              <w:rPr>
                <w:rFonts w:ascii="Comic Sans MS" w:eastAsia="Times New Roman" w:hAnsi="Comic Sans MS" w:cs="Times New Roman"/>
              </w:rPr>
            </w:pPr>
            <w:r w:rsidRPr="007411F4">
              <w:rPr>
                <w:rFonts w:ascii="Comic Sans MS" w:eastAsia="Times New Roman" w:hAnsi="Comic Sans MS" w:cs="Times New Roman"/>
              </w:rPr>
              <w:t>4.  Find GCD of Two Numbers Using for Loop</w:t>
            </w:r>
          </w:p>
        </w:tc>
      </w:tr>
      <w:tr w:rsidR="007E47CF" w:rsidRPr="00A44771" w14:paraId="4F5275D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4502A2B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37243AA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util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 xml:space="preserve"> </w:t>
            </w:r>
            <w:proofErr w:type="gramStart"/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*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>;</w:t>
            </w:r>
            <w:proofErr w:type="gramEnd"/>
          </w:p>
          <w:p w14:paraId="119A96AB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import </w:t>
            </w:r>
            <w:proofErr w:type="spellStart"/>
            <w:proofErr w:type="gramStart"/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java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lang</w:t>
            </w:r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.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Math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7292E3A7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class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proofErr w:type="spell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Gcd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 {</w:t>
            </w:r>
          </w:p>
          <w:p w14:paraId="08346D17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 int </w:t>
            </w:r>
            <w:proofErr w:type="spellStart"/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gcd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int a, int b) {</w:t>
            </w:r>
          </w:p>
          <w:p w14:paraId="5E49C2BA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>        if(b==0)</w:t>
            </w:r>
          </w:p>
          <w:p w14:paraId="4EC03C53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a;</w:t>
            </w:r>
            <w:proofErr w:type="gramEnd"/>
          </w:p>
          <w:p w14:paraId="3FD7256D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>        else if(a==0)</w:t>
            </w:r>
          </w:p>
          <w:p w14:paraId="3BC3A84E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b;</w:t>
            </w:r>
            <w:proofErr w:type="gramEnd"/>
          </w:p>
          <w:p w14:paraId="5C1C8CC7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if(a&gt;b) </w:t>
            </w:r>
          </w:p>
          <w:p w14:paraId="4E51A355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spellStart"/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gcd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a-b, b);</w:t>
            </w:r>
          </w:p>
          <w:p w14:paraId="2CF3C314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else </w:t>
            </w:r>
          </w:p>
          <w:p w14:paraId="1E8FAFE2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return </w:t>
            </w:r>
            <w:proofErr w:type="spellStart"/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gcd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b-a, a);</w:t>
            </w:r>
          </w:p>
          <w:p w14:paraId="095B2DDF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09FB8368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public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 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static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 void </w:t>
            </w:r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main(</w:t>
            </w:r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String[] </w:t>
            </w:r>
            <w:proofErr w:type="spell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args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) {</w:t>
            </w:r>
          </w:p>
          <w:p w14:paraId="10ECD386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Scanner input = new </w:t>
            </w:r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Scanner(</w:t>
            </w:r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in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>);</w:t>
            </w:r>
          </w:p>
          <w:p w14:paraId="687B6BA2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int </w:t>
            </w:r>
            <w:proofErr w:type="spellStart"/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a,b</w:t>
            </w:r>
            <w:proofErr w:type="spellEnd"/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;</w:t>
            </w:r>
          </w:p>
          <w:p w14:paraId="61DD0948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do{</w:t>
            </w:r>
            <w:proofErr w:type="gramEnd"/>
          </w:p>
          <w:p w14:paraId="77B9EA6A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("Enter the first number: "</w:t>
            </w:r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3262EDDA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a = </w:t>
            </w:r>
            <w:proofErr w:type="spellStart"/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input.nextInt</w:t>
            </w:r>
            <w:proofErr w:type="spellEnd"/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84B9C17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("Enter the second number: "</w:t>
            </w:r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27AFD44E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b = </w:t>
            </w:r>
            <w:proofErr w:type="spellStart"/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input.nextInt</w:t>
            </w:r>
            <w:proofErr w:type="spellEnd"/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();</w:t>
            </w:r>
          </w:p>
          <w:p w14:paraId="1F7085C9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("GCD of "+a+" and "+b+" is "+</w:t>
            </w:r>
            <w:proofErr w:type="spell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gcd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a,b</w:t>
            </w:r>
            <w:proofErr w:type="spellEnd"/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));</w:t>
            </w:r>
          </w:p>
          <w:p w14:paraId="3AC93481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    </w:t>
            </w:r>
            <w:proofErr w:type="spell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System.</w:t>
            </w:r>
            <w:r w:rsidRPr="00587984">
              <w:rPr>
                <w:rFonts w:ascii="Comic Sans MS" w:eastAsia="Times New Roman" w:hAnsi="Comic Sans MS" w:cs="Times New Roman"/>
                <w:i/>
                <w:iCs/>
                <w:lang w:val="en-IN"/>
              </w:rPr>
              <w:t>out</w:t>
            </w:r>
            <w:r w:rsidRPr="00587984">
              <w:rPr>
                <w:rFonts w:ascii="Comic Sans MS" w:eastAsia="Times New Roman" w:hAnsi="Comic Sans MS" w:cs="Times New Roman"/>
                <w:lang w:val="en-IN"/>
              </w:rPr>
              <w:t>.println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("Do you want to continue? (y=1/n=0)"</w:t>
            </w:r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);</w:t>
            </w:r>
            <w:proofErr w:type="gramEnd"/>
          </w:p>
          <w:p w14:paraId="53F01373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 xml:space="preserve">        </w:t>
            </w:r>
            <w:proofErr w:type="gram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}while</w:t>
            </w:r>
            <w:proofErr w:type="gramEnd"/>
            <w:r w:rsidRPr="00587984">
              <w:rPr>
                <w:rFonts w:ascii="Comic Sans MS" w:eastAsia="Times New Roman" w:hAnsi="Comic Sans MS" w:cs="Times New Roman"/>
                <w:lang w:val="en-IN"/>
              </w:rPr>
              <w:t>(</w:t>
            </w:r>
            <w:proofErr w:type="spellStart"/>
            <w:r w:rsidRPr="00587984">
              <w:rPr>
                <w:rFonts w:ascii="Comic Sans MS" w:eastAsia="Times New Roman" w:hAnsi="Comic Sans MS" w:cs="Times New Roman"/>
                <w:lang w:val="en-IN"/>
              </w:rPr>
              <w:t>input.nextInt</w:t>
            </w:r>
            <w:proofErr w:type="spellEnd"/>
            <w:r w:rsidRPr="00587984">
              <w:rPr>
                <w:rFonts w:ascii="Comic Sans MS" w:eastAsia="Times New Roman" w:hAnsi="Comic Sans MS" w:cs="Times New Roman"/>
                <w:lang w:val="en-IN"/>
              </w:rPr>
              <w:t>()!=0);</w:t>
            </w:r>
          </w:p>
          <w:p w14:paraId="3C2713C5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>    }</w:t>
            </w:r>
          </w:p>
          <w:p w14:paraId="422E431C" w14:textId="77777777" w:rsidR="00587984" w:rsidRPr="00587984" w:rsidRDefault="00587984" w:rsidP="00587984">
            <w:pPr>
              <w:rPr>
                <w:rFonts w:ascii="Comic Sans MS" w:eastAsia="Times New Roman" w:hAnsi="Comic Sans MS" w:cs="Times New Roman"/>
                <w:lang w:val="en-IN"/>
              </w:rPr>
            </w:pPr>
            <w:r w:rsidRPr="00587984">
              <w:rPr>
                <w:rFonts w:ascii="Comic Sans MS" w:eastAsia="Times New Roman" w:hAnsi="Comic Sans MS" w:cs="Times New Roman"/>
                <w:lang w:val="en-IN"/>
              </w:rPr>
              <w:t>}</w:t>
            </w:r>
          </w:p>
          <w:p w14:paraId="326E8C0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55FF1BFF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36E1E09A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12723B0E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43504A06" w14:textId="77777777" w:rsidR="007E47CF" w:rsidRPr="00A44771" w:rsidRDefault="007E47CF">
            <w:pPr>
              <w:rPr>
                <w:rFonts w:ascii="Comic Sans MS" w:eastAsia="Times New Roman" w:hAnsi="Comic Sans MS" w:cs="Times New Roman"/>
              </w:rPr>
            </w:pPr>
          </w:p>
          <w:p w14:paraId="7A349C05" w14:textId="7B9825DB" w:rsidR="00E32AA4" w:rsidRPr="00A44771" w:rsidRDefault="00E32AA4">
            <w:pPr>
              <w:rPr>
                <w:rFonts w:ascii="Comic Sans MS" w:eastAsia="Times New Roman" w:hAnsi="Comic Sans MS" w:cs="Times New Roman"/>
              </w:rPr>
            </w:pPr>
          </w:p>
        </w:tc>
      </w:tr>
      <w:tr w:rsidR="007E47CF" w:rsidRPr="00A44771" w14:paraId="1613FD39" w14:textId="77777777">
        <w:trPr>
          <w:trHeight w:val="675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20870A" w14:textId="77777777" w:rsidR="007E47CF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lastRenderedPageBreak/>
              <w:t xml:space="preserve">RESULT: </w:t>
            </w:r>
          </w:p>
          <w:p w14:paraId="297F5CB3" w14:textId="2BD3AD18" w:rsidR="00587984" w:rsidRPr="00A44771" w:rsidRDefault="006E705B">
            <w:pPr>
              <w:spacing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  <w:noProof/>
              </w:rPr>
              <w:pict w14:anchorId="7351FFEA">
                <v:shape id="_x0000_i1028" type="#_x0000_t75" style="width:266.4pt;height:138.6pt;visibility:visible;mso-wrap-style:square">
                  <v:imagedata r:id="rId7" o:title=""/>
                </v:shape>
              </w:pict>
            </w:r>
          </w:p>
        </w:tc>
      </w:tr>
      <w:tr w:rsidR="007E47CF" w:rsidRPr="00A44771" w14:paraId="60758194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62A39E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92BCD73" w14:textId="277CBF08" w:rsidR="007E47CF" w:rsidRPr="00A44771" w:rsidRDefault="00587984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t xml:space="preserve">In this experiment, we </w:t>
            </w:r>
            <w:r w:rsidR="004E61CF">
              <w:rPr>
                <w:rFonts w:ascii="Comic Sans MS" w:eastAsia="Times New Roman" w:hAnsi="Comic Sans MS" w:cs="Times New Roman"/>
              </w:rPr>
              <w:t>learned</w:t>
            </w:r>
            <w:r>
              <w:rPr>
                <w:rFonts w:ascii="Comic Sans MS" w:eastAsia="Times New Roman" w:hAnsi="Comic Sans MS" w:cs="Times New Roman"/>
              </w:rPr>
              <w:t xml:space="preserve"> how to </w:t>
            </w:r>
            <w:r w:rsidR="004E61CF">
              <w:rPr>
                <w:rFonts w:ascii="Comic Sans MS" w:eastAsia="Times New Roman" w:hAnsi="Comic Sans MS" w:cs="Times New Roman"/>
              </w:rPr>
              <w:t>write basic programs in java by using control flow statements and loops.</w:t>
            </w:r>
          </w:p>
        </w:tc>
      </w:tr>
    </w:tbl>
    <w:p w14:paraId="16F8EB93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AA4"/>
    <w:rsid w:val="0020493A"/>
    <w:rsid w:val="00451602"/>
    <w:rsid w:val="004E61CF"/>
    <w:rsid w:val="00587984"/>
    <w:rsid w:val="00687DE8"/>
    <w:rsid w:val="006E705B"/>
    <w:rsid w:val="007411F4"/>
    <w:rsid w:val="007E47CF"/>
    <w:rsid w:val="009933A8"/>
    <w:rsid w:val="00A44771"/>
    <w:rsid w:val="00B5444B"/>
    <w:rsid w:val="00E3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F168"/>
  <w15:chartTrackingRefBased/>
  <w15:docId w15:val="{7D5E532E-2DC6-43C3-9819-ED99DC51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character" w:styleId="Hyperlink">
    <w:name w:val="Hyperlink"/>
    <w:uiPriority w:val="99"/>
    <w:unhideWhenUsed/>
    <w:rsid w:val="007411F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11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psipl_template_cu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psipl_template_cust.dotx</Template>
  <TotalTime>46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4</cp:revision>
  <dcterms:created xsi:type="dcterms:W3CDTF">2022-05-31T13:50:00Z</dcterms:created>
  <dcterms:modified xsi:type="dcterms:W3CDTF">2022-06-01T15:10:00Z</dcterms:modified>
  <dc:language>en-IN</dc:language>
</cp:coreProperties>
</file>