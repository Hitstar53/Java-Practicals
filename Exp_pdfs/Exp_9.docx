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BCB0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0DB56E80" w14:textId="77777777" w:rsidTr="00660D9A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2B198794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0D72F1DD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401337FD" w14:textId="77777777" w:rsidTr="00660D9A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045CD55B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7871C804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52692D81" w14:textId="77777777" w:rsidTr="00660D9A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3C57CC89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0F4E85A1" w14:textId="1AD43A17" w:rsidR="007E47CF" w:rsidRPr="000C3117" w:rsidRDefault="000C3117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9</w:t>
            </w:r>
          </w:p>
        </w:tc>
      </w:tr>
    </w:tbl>
    <w:p w14:paraId="28039AA9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pPr w:leftFromText="180" w:rightFromText="180" w:vertAnchor="text" w:tblpX="-182" w:tblpY="1"/>
        <w:tblOverlap w:val="never"/>
        <w:tblW w:w="979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6C0AC56A" w14:textId="77777777" w:rsidTr="007D53BA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D511558" w14:textId="77777777" w:rsidR="007E47CF" w:rsidRPr="00A44771" w:rsidRDefault="009933A8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AACA38B" w14:textId="4F841B93" w:rsidR="007E47CF" w:rsidRPr="00A44771" w:rsidRDefault="007D53BA" w:rsidP="007D53BA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To implement user-defined exception handling and catching errors &amp; exceptions in java</w:t>
            </w:r>
            <w:r>
              <w:rPr>
                <w:rFonts w:ascii="Comic Sans MS" w:eastAsia="Times New Roman" w:hAnsi="Comic Sans MS" w:cs="Times New Roman"/>
              </w:rPr>
              <w:t>.</w:t>
            </w:r>
          </w:p>
        </w:tc>
      </w:tr>
      <w:tr w:rsidR="007E47CF" w:rsidRPr="00A44771" w14:paraId="7DB0E5F9" w14:textId="77777777" w:rsidTr="007D53BA">
        <w:trPr>
          <w:trHeight w:val="119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80" w:type="dxa"/>
            </w:tcMar>
          </w:tcPr>
          <w:p w14:paraId="74445D01" w14:textId="77777777" w:rsidR="007E47CF" w:rsidRPr="004B7E9E" w:rsidRDefault="009933A8" w:rsidP="007D53BA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4B7E9E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Program 1</w:t>
            </w:r>
          </w:p>
        </w:tc>
      </w:tr>
      <w:tr w:rsidR="007E47CF" w:rsidRPr="00A44771" w14:paraId="0E6F613E" w14:textId="77777777" w:rsidTr="007D53BA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736FFB" w14:textId="77777777" w:rsidR="007E47CF" w:rsidRPr="00A44771" w:rsidRDefault="009933A8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9C7CC19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lang w:val="en-IN"/>
              </w:rPr>
              <w:t>Define a class Cricketer which has:-</w:t>
            </w:r>
          </w:p>
          <w:p w14:paraId="20EDACFB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lang w:val="en-IN"/>
              </w:rPr>
              <w:t>Attributes:-</w:t>
            </w:r>
          </w:p>
          <w:p w14:paraId="5911E11D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lang w:val="en-IN"/>
              </w:rPr>
              <w:t>● player_name</w:t>
            </w:r>
          </w:p>
          <w:p w14:paraId="1DF5FDC3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lang w:val="en-IN"/>
              </w:rPr>
              <w:t>● runs_hit</w:t>
            </w:r>
          </w:p>
          <w:p w14:paraId="0114EEB8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lang w:val="en-IN"/>
              </w:rPr>
              <w:t>● innings_count</w:t>
            </w:r>
          </w:p>
          <w:p w14:paraId="1B16CA42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lang w:val="en-IN"/>
              </w:rPr>
              <w:t>● not_out_count</w:t>
            </w:r>
          </w:p>
          <w:p w14:paraId="545A0F68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lang w:val="en-IN"/>
              </w:rPr>
              <w:t>● batting_avg</w:t>
            </w:r>
          </w:p>
          <w:p w14:paraId="1E0DEE6D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lang w:val="en-IN"/>
              </w:rPr>
              <w:t>Methods:-get_avg</w:t>
            </w:r>
          </w:p>
          <w:p w14:paraId="17807B1B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lang w:val="en-IN"/>
              </w:rPr>
              <w:t>Make a cricket team with 11 cricketers. For each cricketer, find his batting</w:t>
            </w:r>
          </w:p>
          <w:p w14:paraId="36FF746E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lang w:val="en-IN"/>
              </w:rPr>
              <w:t>average. Handle all different errors while calculating this. Also, make a method</w:t>
            </w:r>
          </w:p>
          <w:p w14:paraId="01226D97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lang w:val="en-IN"/>
              </w:rPr>
              <w:t>which will find the list of cricketers in ascending order of their batting average</w:t>
            </w:r>
          </w:p>
          <w:p w14:paraId="20D2F43A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lang w:val="en-IN"/>
              </w:rPr>
              <w:t>and also display the cricketer stats in this order.</w:t>
            </w:r>
          </w:p>
          <w:p w14:paraId="57F01BA7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lang w:val="en-IN"/>
              </w:rPr>
              <w:t>If the average of the batting average of the entire team is less than 20 runs then throw a user-defined exception.</w:t>
            </w:r>
          </w:p>
          <w:p w14:paraId="159BA0AA" w14:textId="3A32CE25" w:rsidR="007E47CF" w:rsidRPr="007D53BA" w:rsidRDefault="007D53BA" w:rsidP="007D53BA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lang w:val="en-IN"/>
              </w:rPr>
              <w:t>Note- handle errors like ArrayIndexOutOfBoundsException, ArithmeticException,ArrayStoreException, NumberFormatException, etc</w:t>
            </w:r>
          </w:p>
        </w:tc>
      </w:tr>
      <w:tr w:rsidR="007E47CF" w:rsidRPr="00A44771" w14:paraId="7BBC43E8" w14:textId="77777777" w:rsidTr="00F72DA2">
        <w:trPr>
          <w:trHeight w:val="1865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F245F0" w14:textId="77777777" w:rsidR="007E47CF" w:rsidRPr="00A44771" w:rsidRDefault="009933A8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1954CD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import 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java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util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*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;</w:t>
            </w:r>
          </w:p>
          <w:p w14:paraId="06D70BE7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class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 low_avg 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extends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 Exception</w:t>
            </w:r>
          </w:p>
          <w:p w14:paraId="02F03EB7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55A2A2E2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low_avg() {</w:t>
            </w:r>
          </w:p>
          <w:p w14:paraId="5B4F9EFB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super("Team Average is too low!");</w:t>
            </w:r>
          </w:p>
          <w:p w14:paraId="1892DCBA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552A815E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5AB1DD05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public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 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class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 Cricketer {</w:t>
            </w:r>
          </w:p>
          <w:p w14:paraId="7478FBE7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String player_name;</w:t>
            </w:r>
          </w:p>
          <w:p w14:paraId="6064CD1E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int runs_hit,innings_count,not_out_count;</w:t>
            </w:r>
          </w:p>
          <w:p w14:paraId="161DF003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double batting_avg;</w:t>
            </w:r>
          </w:p>
          <w:p w14:paraId="158D5D16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public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 Cricketer(String player_name,int runs_hit,int innings_count,int not_out_count) {</w:t>
            </w:r>
          </w:p>
          <w:p w14:paraId="6B38DF18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this.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player_name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 = player_name;</w:t>
            </w:r>
          </w:p>
          <w:p w14:paraId="7FD38E35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this.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runs_hit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 = runs_hit;</w:t>
            </w:r>
          </w:p>
          <w:p w14:paraId="72037612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this.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innings_count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 = innings_count;</w:t>
            </w:r>
          </w:p>
          <w:p w14:paraId="09D58342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this.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not_out_count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 = not_out_count;</w:t>
            </w:r>
          </w:p>
          <w:p w14:paraId="5F19320C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batting_avg = 0;</w:t>
            </w:r>
          </w:p>
          <w:p w14:paraId="64A1E39A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31A584B4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void get_avg() {</w:t>
            </w:r>
          </w:p>
          <w:p w14:paraId="35E0CD99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try {</w:t>
            </w:r>
          </w:p>
          <w:p w14:paraId="0C3C491E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batting_avg = (double)runs_hit/(innings_count-not_out_count);</w:t>
            </w:r>
          </w:p>
          <w:p w14:paraId="7FCDB1E7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}</w:t>
            </w:r>
          </w:p>
          <w:p w14:paraId="112ED8FE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catch(ArithmeticException e) {</w:t>
            </w:r>
          </w:p>
          <w:p w14:paraId="4D47354E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System.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out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.println("batting avg is invalid!");</w:t>
            </w:r>
          </w:p>
          <w:p w14:paraId="3FD4D18B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}</w:t>
            </w:r>
          </w:p>
          <w:p w14:paraId="6277A406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22DC74EA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void sort_team(Cricketer [] players) {</w:t>
            </w:r>
          </w:p>
          <w:p w14:paraId="7E7DFCB6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Arrays.sort(players,new Comparator&lt;Cricketer&gt;() {</w:t>
            </w:r>
          </w:p>
          <w:p w14:paraId="4254CBCD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@Override</w:t>
            </w:r>
          </w:p>
          <w:p w14:paraId="4A1B50B6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public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 int compare(Cricketer o1, Cricketer o2) {</w:t>
            </w:r>
          </w:p>
          <w:p w14:paraId="14F43CC6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return o1.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batting_avg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&gt;o2.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batting_avg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?1:-1;</w:t>
            </w:r>
          </w:p>
          <w:p w14:paraId="78CC258F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4AC9D08A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});</w:t>
            </w:r>
          </w:p>
          <w:p w14:paraId="3B52260F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598AE4D0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void print_team(Cricketer [] players) {</w:t>
            </w:r>
          </w:p>
          <w:p w14:paraId="4078F7D3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double avg=0;</w:t>
            </w:r>
          </w:p>
          <w:p w14:paraId="7BC82195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System.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out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.println("Player\tRuns\tInnings\tN/Os\tBat. Avg");</w:t>
            </w:r>
          </w:p>
          <w:p w14:paraId="47BD395B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for(int i=0;i&lt;players.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length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;i++) {</w:t>
            </w:r>
          </w:p>
          <w:p w14:paraId="40B6682C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lastRenderedPageBreak/>
              <w:t>avg+=players[i].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batting_avg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;</w:t>
            </w:r>
          </w:p>
          <w:p w14:paraId="30C72A77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}</w:t>
            </w:r>
          </w:p>
          <w:p w14:paraId="63B4DFD6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try {</w:t>
            </w:r>
          </w:p>
          <w:p w14:paraId="2CFBEEF5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avg = avg/players.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length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;</w:t>
            </w:r>
          </w:p>
          <w:p w14:paraId="580AFB27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if(avg&lt;20)</w:t>
            </w:r>
          </w:p>
          <w:p w14:paraId="3851F251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throw new low_avg();</w:t>
            </w:r>
          </w:p>
          <w:p w14:paraId="3AC9DD86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else </w:t>
            </w:r>
          </w:p>
          <w:p w14:paraId="6D443E2F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System.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out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.println("Team Average is "+avg);</w:t>
            </w:r>
          </w:p>
          <w:p w14:paraId="6E128F7A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}</w:t>
            </w:r>
          </w:p>
          <w:p w14:paraId="591725A4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catch(low_avg e) {</w:t>
            </w:r>
          </w:p>
          <w:p w14:paraId="680BFB30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System.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out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.println(e.getMessage());</w:t>
            </w:r>
          </w:p>
          <w:p w14:paraId="2EB04EE2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}</w:t>
            </w:r>
          </w:p>
          <w:p w14:paraId="3CCF03E7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6CD5798D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public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 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static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 void main(String[] args) {</w:t>
            </w:r>
          </w:p>
          <w:p w14:paraId="54A4FEBF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Scanner sc = new Scanner(System.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in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);</w:t>
            </w:r>
          </w:p>
          <w:p w14:paraId="58CDCE36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Cricketer[] players = new Cricketer[3];</w:t>
            </w:r>
          </w:p>
          <w:p w14:paraId="6A6CCBE0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String player_name = new String();</w:t>
            </w:r>
          </w:p>
          <w:p w14:paraId="6AD63D8B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int runs_hit=0,innings_count=0,not_out_count=0;</w:t>
            </w:r>
          </w:p>
          <w:p w14:paraId="3803F049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for(int i=0;i&lt;players.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length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;i++) {</w:t>
            </w:r>
          </w:p>
          <w:p w14:paraId="0A2604DA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System.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out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.println("\nPlayer "+(i+1));</w:t>
            </w:r>
          </w:p>
          <w:p w14:paraId="6F94DAFC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try {</w:t>
            </w:r>
          </w:p>
          <w:p w14:paraId="3CA1F3CD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System.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out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.print("Enter the name of the player: ");</w:t>
            </w:r>
          </w:p>
          <w:p w14:paraId="2C12DBDC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player_name = sc.next();</w:t>
            </w:r>
          </w:p>
          <w:p w14:paraId="6A895F56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System.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out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.print("Enter the number of runs hit: ");</w:t>
            </w:r>
          </w:p>
          <w:p w14:paraId="331B4CF8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runs_hit = sc.nextInt();</w:t>
            </w:r>
          </w:p>
          <w:p w14:paraId="3964A10F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System.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out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.print("Enter the number of innings: ");</w:t>
            </w:r>
          </w:p>
          <w:p w14:paraId="6483838E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innings_count = sc.nextInt();</w:t>
            </w:r>
          </w:p>
          <w:p w14:paraId="245AC6E3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System.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out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.print("Enter the number of not outs: ");</w:t>
            </w:r>
          </w:p>
          <w:p w14:paraId="498CC64F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not_out_count = sc.nextInt();</w:t>
            </w:r>
          </w:p>
          <w:p w14:paraId="38A0A85B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players[i] = new Cricketer(player_name, runs_hit, innings_count, not_out_count);</w:t>
            </w:r>
          </w:p>
          <w:p w14:paraId="066774DE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players[i].get_avg();</w:t>
            </w:r>
          </w:p>
          <w:p w14:paraId="49FB18E7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40F72EDC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catch(InputMismatchException e) {</w:t>
            </w:r>
          </w:p>
          <w:p w14:paraId="65CD78B3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System.</w:t>
            </w:r>
            <w:r w:rsidRPr="007D53BA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out</w:t>
            </w: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.println("Invalid input!");</w:t>
            </w:r>
          </w:p>
          <w:p w14:paraId="169C4F82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i--;</w:t>
            </w:r>
          </w:p>
          <w:p w14:paraId="05A2F7F6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580F41A7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}</w:t>
            </w:r>
          </w:p>
          <w:p w14:paraId="5C5680BA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players[0].sort_team(players);</w:t>
            </w:r>
          </w:p>
          <w:p w14:paraId="7D955055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lastRenderedPageBreak/>
              <w:t>        players[0].print_team(players);</w:t>
            </w:r>
          </w:p>
          <w:p w14:paraId="6437DB3E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sc.close();</w:t>
            </w:r>
          </w:p>
          <w:p w14:paraId="4DE2B7DC" w14:textId="77777777" w:rsidR="007D53BA" w:rsidRPr="007D53BA" w:rsidRDefault="007D53BA" w:rsidP="007D53BA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2671EDCB" w14:textId="2C5B6872" w:rsidR="00F72DA2" w:rsidRPr="00F72DA2" w:rsidRDefault="007D53BA" w:rsidP="00F72DA2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7D53BA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</w:tc>
      </w:tr>
      <w:tr w:rsidR="007E47CF" w:rsidRPr="00A44771" w14:paraId="348E4DB9" w14:textId="77777777" w:rsidTr="007D53BA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34C8CC8" w14:textId="77777777" w:rsidR="007E47CF" w:rsidRDefault="009933A8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6E06E3E1" w14:textId="19611C5C" w:rsidR="00F72DA2" w:rsidRDefault="0098013C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Case: Avg too low (test run with 3 players)</w:t>
            </w:r>
          </w:p>
          <w:p w14:paraId="00862035" w14:textId="5AB35D7E" w:rsidR="0098013C" w:rsidRPr="00A44771" w:rsidRDefault="0098013C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98013C">
              <w:rPr>
                <w:rFonts w:ascii="Comic Sans MS" w:eastAsia="Times New Roman" w:hAnsi="Comic Sans MS" w:cs="Times New Roman"/>
                <w:b/>
                <w:noProof/>
              </w:rPr>
              <w:pict w14:anchorId="47A6A4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265.2pt;height:373.8pt;visibility:visible;mso-wrap-style:square">
                  <v:imagedata r:id="rId4" o:title=""/>
                </v:shape>
              </w:pict>
            </w:r>
          </w:p>
        </w:tc>
      </w:tr>
      <w:tr w:rsidR="007E47CF" w:rsidRPr="00A44771" w14:paraId="41CD4114" w14:textId="77777777" w:rsidTr="007D53BA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80" w:type="dxa"/>
            </w:tcMar>
          </w:tcPr>
          <w:p w14:paraId="52487C16" w14:textId="77777777" w:rsidR="007E47CF" w:rsidRPr="004B7E9E" w:rsidRDefault="009933A8" w:rsidP="007D53BA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4B7E9E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Program 2</w:t>
            </w:r>
          </w:p>
        </w:tc>
      </w:tr>
      <w:tr w:rsidR="007E47CF" w:rsidRPr="00A44771" w14:paraId="12F9930C" w14:textId="77777777" w:rsidTr="007D53BA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A467FC4" w14:textId="77777777" w:rsidR="007E47CF" w:rsidRPr="00A44771" w:rsidRDefault="009933A8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DA08ACB" w14:textId="1EC8CBF5" w:rsidR="007E47CF" w:rsidRPr="00A44771" w:rsidRDefault="00F72DA2" w:rsidP="007D53BA">
            <w:pPr>
              <w:rPr>
                <w:rFonts w:ascii="Comic Sans MS" w:eastAsia="Times New Roman" w:hAnsi="Comic Sans MS" w:cs="Times New Roman"/>
              </w:rPr>
            </w:pPr>
            <w:r w:rsidRPr="00F72DA2">
              <w:rPr>
                <w:rFonts w:ascii="Comic Sans MS" w:eastAsia="Times New Roman" w:hAnsi="Comic Sans MS" w:cs="Times New Roman"/>
                <w:b/>
                <w:bCs/>
              </w:rPr>
              <w:t>Write a program to accept distance between two vaccine dose from 1-84 as input from user. If the user enters &lt;84 days  as an input or if user enters any negative number, or &gt;100  user defined exception should be generated.</w:t>
            </w:r>
          </w:p>
        </w:tc>
      </w:tr>
      <w:tr w:rsidR="007E47CF" w:rsidRPr="00A44771" w14:paraId="163A997F" w14:textId="77777777" w:rsidTr="007D53BA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8AEC3C" w14:textId="77777777" w:rsidR="007E47CF" w:rsidRPr="00A44771" w:rsidRDefault="009933A8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C0BA5A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r w:rsidRPr="00F72D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F72DA2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F72D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r w:rsidRPr="00F72DA2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F72D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*</w:t>
            </w:r>
            <w:r w:rsidRPr="00F72DA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1EB9B67C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F72DA2">
              <w:rPr>
                <w:rFonts w:ascii="Comic Sans MS" w:eastAsia="Times New Roman" w:hAnsi="Comic Sans MS" w:cs="Times New Roman"/>
                <w:lang w:val="en-IN"/>
              </w:rPr>
              <w:t xml:space="preserve"> MyException </w:t>
            </w:r>
            <w:r w:rsidRPr="00F72D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extends</w:t>
            </w:r>
            <w:r w:rsidRPr="00F72DA2">
              <w:rPr>
                <w:rFonts w:ascii="Comic Sans MS" w:eastAsia="Times New Roman" w:hAnsi="Comic Sans MS" w:cs="Times New Roman"/>
                <w:lang w:val="en-IN"/>
              </w:rPr>
              <w:t xml:space="preserve"> Exception {</w:t>
            </w:r>
          </w:p>
          <w:p w14:paraId="559A77D4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F72D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F72DA2">
              <w:rPr>
                <w:rFonts w:ascii="Comic Sans MS" w:eastAsia="Times New Roman" w:hAnsi="Comic Sans MS" w:cs="Times New Roman"/>
                <w:lang w:val="en-IN"/>
              </w:rPr>
              <w:t xml:space="preserve"> MyException(int days) {</w:t>
            </w:r>
          </w:p>
          <w:p w14:paraId="21F3F67B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super();</w:t>
            </w:r>
          </w:p>
          <w:p w14:paraId="274386D4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64984B0E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41844256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F72DA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F72D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F72DA2">
              <w:rPr>
                <w:rFonts w:ascii="Comic Sans MS" w:eastAsia="Times New Roman" w:hAnsi="Comic Sans MS" w:cs="Times New Roman"/>
                <w:lang w:val="en-IN"/>
              </w:rPr>
              <w:t xml:space="preserve"> Vaccine {</w:t>
            </w:r>
          </w:p>
          <w:p w14:paraId="09F1A673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F72D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F72DA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F72D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F72DA2">
              <w:rPr>
                <w:rFonts w:ascii="Comic Sans MS" w:eastAsia="Times New Roman" w:hAnsi="Comic Sans MS" w:cs="Times New Roman"/>
                <w:lang w:val="en-IN"/>
              </w:rPr>
              <w:t xml:space="preserve"> void main(String[] args) {</w:t>
            </w:r>
          </w:p>
          <w:p w14:paraId="168B4F04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int days,flag=0;</w:t>
            </w:r>
          </w:p>
          <w:p w14:paraId="7962F9A2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Scanner sc = new Scanner(System.</w:t>
            </w:r>
            <w:r w:rsidRPr="00F72D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F72DA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650FA9FF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while(flag==0) {</w:t>
            </w:r>
          </w:p>
          <w:p w14:paraId="24F97614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    System.</w:t>
            </w:r>
            <w:r w:rsidRPr="00F72D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F72DA2">
              <w:rPr>
                <w:rFonts w:ascii="Comic Sans MS" w:eastAsia="Times New Roman" w:hAnsi="Comic Sans MS" w:cs="Times New Roman"/>
                <w:lang w:val="en-IN"/>
              </w:rPr>
              <w:t>.println("Enter days(1-84) between 2 Vaccine doses:");</w:t>
            </w:r>
          </w:p>
          <w:p w14:paraId="113399F6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    try {</w:t>
            </w:r>
          </w:p>
          <w:p w14:paraId="03A62ACB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        days = sc.nextInt();</w:t>
            </w:r>
          </w:p>
          <w:p w14:paraId="18C4589C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        if(days&gt;100 || days&lt;0) {</w:t>
            </w:r>
          </w:p>
          <w:p w14:paraId="3F880840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            throw new MyException(days);</w:t>
            </w:r>
          </w:p>
          <w:p w14:paraId="60B16633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        }</w:t>
            </w:r>
          </w:p>
          <w:p w14:paraId="10AAA266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        else {</w:t>
            </w:r>
          </w:p>
          <w:p w14:paraId="7D24DDCC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            flag = 1;</w:t>
            </w:r>
          </w:p>
          <w:p w14:paraId="0A5DC489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        }</w:t>
            </w:r>
          </w:p>
          <w:p w14:paraId="4A498520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 xml:space="preserve">            } </w:t>
            </w:r>
          </w:p>
          <w:p w14:paraId="0184EFCD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    catch (InputMismatchException e) {</w:t>
            </w:r>
          </w:p>
          <w:p w14:paraId="63F03069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        System.</w:t>
            </w:r>
            <w:r w:rsidRPr="00F72D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F72DA2">
              <w:rPr>
                <w:rFonts w:ascii="Comic Sans MS" w:eastAsia="Times New Roman" w:hAnsi="Comic Sans MS" w:cs="Times New Roman"/>
                <w:lang w:val="en-IN"/>
              </w:rPr>
              <w:t>.println("Invalid input(Nust be an integer!)");</w:t>
            </w:r>
          </w:p>
          <w:p w14:paraId="107E1B0B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        sc.nextLine();</w:t>
            </w:r>
          </w:p>
          <w:p w14:paraId="50E02D57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        flag=0;</w:t>
            </w:r>
          </w:p>
          <w:p w14:paraId="43385339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62DD8BC5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    catch (MyException ex) {</w:t>
            </w:r>
          </w:p>
          <w:p w14:paraId="6847EB24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        System.</w:t>
            </w:r>
            <w:r w:rsidRPr="00F72D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F72DA2">
              <w:rPr>
                <w:rFonts w:ascii="Comic Sans MS" w:eastAsia="Times New Roman" w:hAnsi="Comic Sans MS" w:cs="Times New Roman"/>
                <w:lang w:val="en-IN"/>
              </w:rPr>
              <w:t>.println("Days cannot be more than 100 or negative!");</w:t>
            </w:r>
          </w:p>
          <w:p w14:paraId="2A14B778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        flag=0;</w:t>
            </w:r>
          </w:p>
          <w:p w14:paraId="77CF45F1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65BB161A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54BBE7B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    sc.close();</w:t>
            </w:r>
          </w:p>
          <w:p w14:paraId="55D7691F" w14:textId="77777777" w:rsidR="00F72DA2" w:rsidRPr="00F72DA2" w:rsidRDefault="00F72DA2" w:rsidP="00F72D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1C87865F" w14:textId="30ED659C" w:rsidR="007E47CF" w:rsidRPr="00F72DA2" w:rsidRDefault="00F72DA2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72DA2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</w:tc>
      </w:tr>
      <w:tr w:rsidR="007E47CF" w:rsidRPr="00A44771" w14:paraId="08C09015" w14:textId="77777777" w:rsidTr="007D53BA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F790F7" w14:textId="77777777" w:rsidR="007E47CF" w:rsidRDefault="009933A8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4CCB5136" w14:textId="77777777" w:rsidR="00F72DA2" w:rsidRDefault="00F72DA2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 w:rsidRPr="00F72DA2">
              <w:rPr>
                <w:rFonts w:ascii="Comic Sans MS" w:eastAsia="Times New Roman" w:hAnsi="Comic Sans MS" w:cs="Times New Roman"/>
                <w:b/>
                <w:noProof/>
              </w:rPr>
              <w:pict w14:anchorId="656761ED">
                <v:shape id="Picture 1" o:spid="_x0000_i1025" type="#_x0000_t75" style="width:288.6pt;height:212.4pt;visibility:visible;mso-wrap-style:square">
                  <v:imagedata r:id="rId5" o:title=""/>
                </v:shape>
              </w:pict>
            </w:r>
          </w:p>
          <w:p w14:paraId="611F4C57" w14:textId="33152222" w:rsidR="0098013C" w:rsidRPr="00A44771" w:rsidRDefault="0098013C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</w:tc>
      </w:tr>
      <w:tr w:rsidR="007E47CF" w:rsidRPr="00A44771" w14:paraId="442D9B1C" w14:textId="77777777" w:rsidTr="007D53BA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80" w:type="dxa"/>
            </w:tcMar>
          </w:tcPr>
          <w:p w14:paraId="5E642D60" w14:textId="77777777" w:rsidR="007E47CF" w:rsidRPr="004B7E9E" w:rsidRDefault="009933A8" w:rsidP="007D53BA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4B7E9E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Program 3</w:t>
            </w:r>
          </w:p>
        </w:tc>
      </w:tr>
      <w:tr w:rsidR="007E47CF" w:rsidRPr="00A44771" w14:paraId="2F53AEC6" w14:textId="77777777" w:rsidTr="007D53BA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4A455D8" w14:textId="77777777" w:rsidR="007E47CF" w:rsidRPr="00A44771" w:rsidRDefault="009933A8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B326181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There is an abstract class Account</w:t>
            </w:r>
          </w:p>
          <w:p w14:paraId="46D35A05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Attribute:-</w:t>
            </w:r>
          </w:p>
          <w:p w14:paraId="35314896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● Name</w:t>
            </w:r>
          </w:p>
          <w:p w14:paraId="3EBA6301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● Balance</w:t>
            </w:r>
          </w:p>
          <w:p w14:paraId="0F750644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● Acc_No</w:t>
            </w:r>
          </w:p>
          <w:p w14:paraId="177E1D92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Method:-</w:t>
            </w:r>
          </w:p>
          <w:p w14:paraId="5C412CB9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● Deposit - abstract method</w:t>
            </w:r>
          </w:p>
          <w:p w14:paraId="4B5DA85F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● withdraw - abstract method</w:t>
            </w:r>
          </w:p>
          <w:p w14:paraId="63112551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● display - abstract method</w:t>
            </w:r>
          </w:p>
          <w:p w14:paraId="23D18858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</w:p>
          <w:p w14:paraId="38684B5F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Saving Account inherits the Account class and provides the implementation for the methods accordingly</w:t>
            </w:r>
          </w:p>
          <w:p w14:paraId="14204638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Saving Account class Attribute:-</w:t>
            </w:r>
          </w:p>
          <w:p w14:paraId="3532897E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● interestRate</w:t>
            </w:r>
          </w:p>
          <w:p w14:paraId="6ED1749F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● minBalance</w:t>
            </w:r>
          </w:p>
          <w:p w14:paraId="7473ED65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Method</w:t>
            </w:r>
          </w:p>
          <w:p w14:paraId="1E6742CA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● addInterest: handle Arithmetic Exception</w:t>
            </w:r>
          </w:p>
          <w:p w14:paraId="7A7A0609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● transfer():</w:t>
            </w:r>
          </w:p>
          <w:p w14:paraId="3646927D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Note:</w:t>
            </w:r>
          </w:p>
          <w:p w14:paraId="4C6E8BC4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● Balance cannot be less than 0.</w:t>
            </w:r>
          </w:p>
          <w:p w14:paraId="47F4CD8C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lastRenderedPageBreak/>
              <w:t>● In a Saving account if minBalance is set then for that the balance</w:t>
            </w:r>
          </w:p>
          <w:p w14:paraId="157E4A8E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cannot go less than that amount. If it goes, an error must be shown.</w:t>
            </w:r>
          </w:p>
          <w:p w14:paraId="28FEE322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● let the user deposit to or withdraw from the account. For each</w:t>
            </w:r>
          </w:p>
          <w:p w14:paraId="555C5602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transaction, a message is displayed to indicate the status of the</w:t>
            </w:r>
          </w:p>
          <w:p w14:paraId="525C6F94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transaction: successful or failed. In case of failure, the failure</w:t>
            </w:r>
          </w:p>
          <w:p w14:paraId="3F316D56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reason is reported.</w:t>
            </w:r>
          </w:p>
          <w:p w14:paraId="663C5DA6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● The possible Exceptions are negative-amount-exception (in both</w:t>
            </w:r>
          </w:p>
          <w:p w14:paraId="34E1883D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deposit and withdraw transaction) and insufficient-amount-</w:t>
            </w:r>
          </w:p>
          <w:p w14:paraId="4B346B52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exception ( in withdraw transaction).</w:t>
            </w:r>
          </w:p>
          <w:p w14:paraId="3505F67E" w14:textId="77777777" w:rsidR="00AF392C" w:rsidRPr="00AF392C" w:rsidRDefault="00AF392C" w:rsidP="00AF392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</w:p>
          <w:p w14:paraId="4F7DFCAF" w14:textId="4431CB47" w:rsidR="007E47CF" w:rsidRPr="00AF392C" w:rsidRDefault="00AF392C" w:rsidP="007D53BA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F392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For the above scenario write an interactive program in Java. Also, show output for different use cases.</w:t>
            </w:r>
          </w:p>
        </w:tc>
      </w:tr>
      <w:tr w:rsidR="007E47CF" w:rsidRPr="00A44771" w14:paraId="2AAAD8E5" w14:textId="77777777" w:rsidTr="007D53BA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864BCAB" w14:textId="77777777" w:rsidR="007E47CF" w:rsidRPr="00A44771" w:rsidRDefault="009933A8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7F52DAC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*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63E5CE03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negative_amount 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extends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Exception {</w:t>
            </w:r>
          </w:p>
          <w:p w14:paraId="021D4194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negative_amount(double amt) {</w:t>
            </w:r>
          </w:p>
          <w:p w14:paraId="3769813D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super();</w:t>
            </w:r>
          </w:p>
          <w:p w14:paraId="658FDD06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B1F142F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52562338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insufficient_balance 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extends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Exception {</w:t>
            </w:r>
          </w:p>
          <w:p w14:paraId="4D91F482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insufficient_balance(double amt) {</w:t>
            </w:r>
          </w:p>
          <w:p w14:paraId="735DFEE8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super();</w:t>
            </w:r>
          </w:p>
          <w:p w14:paraId="780908C2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DA1EBB2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17DBD0D3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abstract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Account {</w:t>
            </w:r>
          </w:p>
          <w:p w14:paraId="66E6FB3A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String name;</w:t>
            </w:r>
          </w:p>
          <w:p w14:paraId="4640D256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long account_no;</w:t>
            </w:r>
          </w:p>
          <w:p w14:paraId="3FD20728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double balance;</w:t>
            </w:r>
          </w:p>
          <w:p w14:paraId="7769622B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abstract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void deposit(double amt);</w:t>
            </w:r>
          </w:p>
          <w:p w14:paraId="20E80741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abstract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void withdraw(double amt);</w:t>
            </w:r>
          </w:p>
          <w:p w14:paraId="006B175E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abstract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void display();</w:t>
            </w:r>
          </w:p>
          <w:p w14:paraId="276C20F4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7A390622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SavingAccount 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extends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Account {</w:t>
            </w:r>
          </w:p>
          <w:p w14:paraId="78AD355B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Scanner sc = new Scanner(System.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27E4D4FA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double in_rate=3.5,minbal=0;</w:t>
            </w:r>
          </w:p>
          <w:p w14:paraId="10CB4A79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SavingAccount(String name,long account_no,double balance) {</w:t>
            </w:r>
          </w:p>
          <w:p w14:paraId="61F4BAA7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this.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name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= name;</w:t>
            </w:r>
          </w:p>
          <w:p w14:paraId="04A98970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this.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account_no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= account_no;</w:t>
            </w:r>
          </w:p>
          <w:p w14:paraId="770A4F52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this.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balance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= balance;</w:t>
            </w:r>
          </w:p>
          <w:p w14:paraId="6192017C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394FE643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void setMinBal(double minbal) {</w:t>
            </w:r>
          </w:p>
          <w:p w14:paraId="4941679D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this.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minbal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= minbal;</w:t>
            </w:r>
          </w:p>
          <w:p w14:paraId="6D30D29E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50CD669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void addInterest() {</w:t>
            </w:r>
          </w:p>
          <w:p w14:paraId="588A39E8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balance = balance + (balance*in_rate/100);</w:t>
            </w:r>
          </w:p>
          <w:p w14:paraId="49DC6939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27BD97C9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void deposit(double amt) {</w:t>
            </w:r>
          </w:p>
          <w:p w14:paraId="2F74B8F6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balance += amt;</w:t>
            </w:r>
          </w:p>
          <w:p w14:paraId="2BE87F06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115DD1DD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void withdraw(double amt) {</w:t>
            </w:r>
          </w:p>
          <w:p w14:paraId="5748C61A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balance -= amt;</w:t>
            </w:r>
          </w:p>
          <w:p w14:paraId="1DE4C3D7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6C39D443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void display() {</w:t>
            </w:r>
          </w:p>
          <w:p w14:paraId="01910149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System.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.println("Name: "+name);</w:t>
            </w:r>
          </w:p>
          <w:p w14:paraId="32EAF336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System.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.println("A/c No: "+account_no);</w:t>
            </w:r>
          </w:p>
          <w:p w14:paraId="7A81201A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System.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.println("Current Balance: "+balance);</w:t>
            </w:r>
          </w:p>
          <w:p w14:paraId="46B987B5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6980F88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void main(String[] args) {</w:t>
            </w:r>
          </w:p>
          <w:p w14:paraId="2298BA03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Scanner sc = new Scanner(System.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5824C441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String name = new String();</w:t>
            </w:r>
          </w:p>
          <w:p w14:paraId="1589D02D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long ac_no;</w:t>
            </w:r>
          </w:p>
          <w:p w14:paraId="63040AAA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double bal,minbal;</w:t>
            </w:r>
          </w:p>
          <w:p w14:paraId="2D19FE11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System.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.print("Enter the name of the account holder: ");</w:t>
            </w:r>
          </w:p>
          <w:p w14:paraId="593491A4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name = sc.nextLine();</w:t>
            </w:r>
          </w:p>
          <w:p w14:paraId="50C414A6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System.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.print("Enter the account number: ");</w:t>
            </w:r>
          </w:p>
          <w:p w14:paraId="0D58F681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ac_no = sc.nextLong();</w:t>
            </w:r>
          </w:p>
          <w:p w14:paraId="28F5704E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System.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.print("Enter the initial balance: ");</w:t>
            </w:r>
          </w:p>
          <w:p w14:paraId="6AE23813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bal = sc.nextDouble();</w:t>
            </w:r>
          </w:p>
          <w:p w14:paraId="038E25A5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SavingAccount sa = new SavingAccount(name,ac_no,bal);</w:t>
            </w:r>
          </w:p>
          <w:p w14:paraId="7F46DE6A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System.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.print("Enter the minimum balance: ");</w:t>
            </w:r>
          </w:p>
          <w:p w14:paraId="5CCF808B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    minbal = sc.nextDouble();</w:t>
            </w:r>
          </w:p>
          <w:p w14:paraId="1F832E0A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sa.setMinBal(minbal);</w:t>
            </w:r>
          </w:p>
          <w:p w14:paraId="0689EB6F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double amt;</w:t>
            </w:r>
          </w:p>
          <w:p w14:paraId="7419C4D5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while(true) {</w:t>
            </w:r>
          </w:p>
          <w:p w14:paraId="1BA11279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System.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.println("\nWelcome to the Savings Account of "+name+"\nSelect 1 option:\n1.Deposit\n2.Withdraw\n3.Display");</w:t>
            </w:r>
          </w:p>
          <w:p w14:paraId="0D4E5F70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int choice = sc.nextInt();</w:t>
            </w:r>
          </w:p>
          <w:p w14:paraId="12AFF700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switch(choice) {</w:t>
            </w:r>
          </w:p>
          <w:p w14:paraId="03A36E08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case 1:</w:t>
            </w:r>
          </w:p>
          <w:p w14:paraId="2FC0D0C5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System.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.println("Enter the amount to be deposited:");</w:t>
            </w:r>
          </w:p>
          <w:p w14:paraId="1315E152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try {</w:t>
            </w:r>
          </w:p>
          <w:p w14:paraId="4971D2C4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    amt = sc.nextDouble();</w:t>
            </w:r>
          </w:p>
          <w:p w14:paraId="2EAF8A16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    if(amt&lt;0) {</w:t>
            </w:r>
          </w:p>
          <w:p w14:paraId="1F514283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        throw new negative_amount(amt);</w:t>
            </w:r>
          </w:p>
          <w:p w14:paraId="0B71713D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    }</w:t>
            </w:r>
          </w:p>
          <w:p w14:paraId="1A11D5E1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    else {</w:t>
            </w:r>
          </w:p>
          <w:p w14:paraId="3946CC5D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        sa.deposit(amt);</w:t>
            </w:r>
          </w:p>
          <w:p w14:paraId="6C1AEB64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    }</w:t>
            </w:r>
          </w:p>
          <w:p w14:paraId="5FC552D6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3007D128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catch (negative_amount ex) {</w:t>
            </w:r>
          </w:p>
          <w:p w14:paraId="36EFB736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    System.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.println("Amount cannot be negative!");</w:t>
            </w:r>
          </w:p>
          <w:p w14:paraId="255457A1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2FB27A21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6D041821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case 2:</w:t>
            </w:r>
          </w:p>
          <w:p w14:paraId="511EA984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System.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.println("Enter the amount to be withdrawn:");</w:t>
            </w:r>
          </w:p>
          <w:p w14:paraId="205A0CCA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try {</w:t>
            </w:r>
          </w:p>
          <w:p w14:paraId="39A96113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    amt = sc.nextDouble();</w:t>
            </w:r>
          </w:p>
          <w:p w14:paraId="31FDD884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    if(amt&gt;sa.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balance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 xml:space="preserve"> || sa.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balance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-amt&lt;sa.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minbal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726805C9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        throw new insufficient_balance(amt);</w:t>
            </w:r>
          </w:p>
          <w:p w14:paraId="1BB2D4F3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    }</w:t>
            </w:r>
          </w:p>
          <w:p w14:paraId="36A03B88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    else if(amt&lt;0) {</w:t>
            </w:r>
          </w:p>
          <w:p w14:paraId="3C188E4C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        throw new negative_amount(amt);</w:t>
            </w:r>
          </w:p>
          <w:p w14:paraId="1517D4CD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    }</w:t>
            </w:r>
          </w:p>
          <w:p w14:paraId="4E4B721F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    else {</w:t>
            </w:r>
          </w:p>
          <w:p w14:paraId="3F65EB33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        sa.withdraw(amt);</w:t>
            </w:r>
          </w:p>
          <w:p w14:paraId="43FCD87F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    }</w:t>
            </w:r>
          </w:p>
          <w:p w14:paraId="560A593A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                }</w:t>
            </w:r>
          </w:p>
          <w:p w14:paraId="660DDEC9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catch (negative_amount e) {</w:t>
            </w:r>
          </w:p>
          <w:p w14:paraId="3D28A142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    System.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.println("Amount cannot be negative!");</w:t>
            </w:r>
          </w:p>
          <w:p w14:paraId="5ABF2B74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72F2F01B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catch (insufficient_balance e) {</w:t>
            </w:r>
          </w:p>
          <w:p w14:paraId="6CF23C62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    System.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.println("Insufficient balance!");</w:t>
            </w:r>
          </w:p>
          <w:p w14:paraId="2403701E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32F0F3C2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60C4308B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case 3:</w:t>
            </w:r>
          </w:p>
          <w:p w14:paraId="618720E2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sa.display();</w:t>
            </w:r>
          </w:p>
          <w:p w14:paraId="18055685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1FD4ECAF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default:</w:t>
            </w:r>
          </w:p>
          <w:p w14:paraId="4688AA2C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    System.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.println("Invalid choice!");</w:t>
            </w:r>
          </w:p>
          <w:p w14:paraId="03F54775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73C31570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if(choice!=3) {sa.display();}</w:t>
            </w:r>
          </w:p>
          <w:p w14:paraId="1E1A63E6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System.</w:t>
            </w:r>
            <w:r w:rsidRPr="0098013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8013C">
              <w:rPr>
                <w:rFonts w:ascii="Comic Sans MS" w:eastAsia="Times New Roman" w:hAnsi="Comic Sans MS" w:cs="Times New Roman"/>
                <w:lang w:val="en-IN"/>
              </w:rPr>
              <w:t>.println("Do you want to continue?(y/n)");</w:t>
            </w:r>
          </w:p>
          <w:p w14:paraId="75772BEB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char ch = sc.next().charAt(0);</w:t>
            </w:r>
          </w:p>
          <w:p w14:paraId="77DCCD81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if(ch=='n') {</w:t>
            </w:r>
          </w:p>
          <w:p w14:paraId="6CC4C6DF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    break;</w:t>
            </w:r>
          </w:p>
          <w:p w14:paraId="540E4056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41C70FAA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0CB0C03B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    sc.close();</w:t>
            </w:r>
          </w:p>
          <w:p w14:paraId="73CB583E" w14:textId="77777777" w:rsidR="0098013C" w:rsidRPr="0098013C" w:rsidRDefault="0098013C" w:rsidP="0098013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765E99E" w14:textId="77777777" w:rsidR="007E47CF" w:rsidRDefault="0098013C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013C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4126EE9E" w14:textId="77777777" w:rsidR="0098013C" w:rsidRDefault="0098013C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57A9817D" w14:textId="77777777" w:rsidR="0098013C" w:rsidRDefault="0098013C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6178DF73" w14:textId="77777777" w:rsidR="0098013C" w:rsidRDefault="0098013C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1313278E" w14:textId="77777777" w:rsidR="0098013C" w:rsidRDefault="0098013C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39137EC3" w14:textId="77777777" w:rsidR="0098013C" w:rsidRDefault="0098013C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6AFFC474" w14:textId="77777777" w:rsidR="0098013C" w:rsidRDefault="0098013C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09658908" w14:textId="77777777" w:rsidR="0098013C" w:rsidRDefault="0098013C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0C9FA67C" w14:textId="77777777" w:rsidR="0098013C" w:rsidRDefault="0098013C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3BEA1AC8" w14:textId="77777777" w:rsidR="0098013C" w:rsidRDefault="0098013C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1B140B3A" w14:textId="77777777" w:rsidR="0098013C" w:rsidRDefault="0098013C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04617AA6" w14:textId="1F1245FF" w:rsidR="0098013C" w:rsidRPr="0098013C" w:rsidRDefault="0098013C" w:rsidP="007D53BA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</w:tc>
      </w:tr>
      <w:tr w:rsidR="007E47CF" w:rsidRPr="00A44771" w14:paraId="429079B6" w14:textId="77777777" w:rsidTr="007D53BA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6F383B4" w14:textId="77777777" w:rsidR="007E47CF" w:rsidRDefault="009933A8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359C2CA2" w14:textId="77777777" w:rsidR="000C3117" w:rsidRDefault="000C3117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Case: Deposit</w:t>
            </w:r>
          </w:p>
          <w:p w14:paraId="4AFE9BC1" w14:textId="02E54BB0" w:rsidR="000C3117" w:rsidRDefault="000C3117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 w:rsidRPr="000C3117">
              <w:rPr>
                <w:rFonts w:ascii="Comic Sans MS" w:eastAsia="Times New Roman" w:hAnsi="Comic Sans MS" w:cs="Times New Roman"/>
                <w:b/>
                <w:noProof/>
              </w:rPr>
              <w:pict w14:anchorId="0DFC2E70">
                <v:shape id="_x0000_i1026" type="#_x0000_t75" style="width:271.8pt;height:212.4pt;visibility:visible;mso-wrap-style:square">
                  <v:imagedata r:id="rId6" o:title=""/>
                </v:shape>
              </w:pict>
            </w:r>
          </w:p>
          <w:p w14:paraId="2CABE047" w14:textId="77777777" w:rsidR="000C3117" w:rsidRDefault="000C3117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t>Case: Withdraw</w:t>
            </w:r>
          </w:p>
          <w:p w14:paraId="3DEFDC00" w14:textId="77777777" w:rsidR="000C3117" w:rsidRDefault="000C3117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 w:rsidRPr="000C3117">
              <w:rPr>
                <w:rFonts w:ascii="Comic Sans MS" w:eastAsia="Times New Roman" w:hAnsi="Comic Sans MS" w:cs="Times New Roman"/>
                <w:b/>
                <w:noProof/>
              </w:rPr>
              <w:pict w14:anchorId="1DCDF7CE">
                <v:shape id="_x0000_i1028" type="#_x0000_t75" style="width:271.2pt;height:204.6pt;visibility:visible;mso-wrap-style:square">
                  <v:imagedata r:id="rId7" o:title=""/>
                </v:shape>
              </w:pict>
            </w:r>
          </w:p>
          <w:p w14:paraId="3D66EA45" w14:textId="77777777" w:rsidR="0098013C" w:rsidRDefault="0098013C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2A5CFF2E" w14:textId="77777777" w:rsidR="0098013C" w:rsidRDefault="0098013C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08035B5A" w14:textId="77777777" w:rsidR="0098013C" w:rsidRDefault="0098013C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0101073B" w14:textId="77777777" w:rsidR="0098013C" w:rsidRDefault="0098013C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6675FFFA" w14:textId="77777777" w:rsidR="0098013C" w:rsidRDefault="0098013C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45A6F6FF" w14:textId="77777777" w:rsidR="0098013C" w:rsidRDefault="0098013C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0DCF9ADC" w14:textId="77777777" w:rsidR="0098013C" w:rsidRDefault="0098013C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44D862F3" w14:textId="77777777" w:rsidR="0098013C" w:rsidRDefault="0098013C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3A47DFCF" w14:textId="77777777" w:rsidR="0098013C" w:rsidRDefault="0098013C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30A225E0" w14:textId="77777777" w:rsidR="0098013C" w:rsidRDefault="0098013C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5B719E4F" w14:textId="77777777" w:rsidR="0098013C" w:rsidRDefault="0098013C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204CC822" w14:textId="30D3345C" w:rsidR="000C3117" w:rsidRDefault="000C3117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lastRenderedPageBreak/>
              <w:t>Case: Min balance</w:t>
            </w:r>
          </w:p>
          <w:p w14:paraId="774F9192" w14:textId="3A8B3BCE" w:rsidR="000C3117" w:rsidRPr="00A44771" w:rsidRDefault="000C3117" w:rsidP="007D53B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 w:rsidRPr="000C3117">
              <w:rPr>
                <w:rFonts w:ascii="Comic Sans MS" w:eastAsia="Times New Roman" w:hAnsi="Comic Sans MS" w:cs="Times New Roman"/>
                <w:b/>
                <w:noProof/>
              </w:rPr>
              <w:pict w14:anchorId="75F0B285">
                <v:shape id="_x0000_i1030" type="#_x0000_t75" style="width:268.2pt;height:266.4pt;visibility:visible;mso-wrap-style:square">
                  <v:imagedata r:id="rId8" o:title=""/>
                </v:shape>
              </w:pict>
            </w:r>
          </w:p>
        </w:tc>
      </w:tr>
      <w:tr w:rsidR="007E47CF" w:rsidRPr="00A44771" w14:paraId="212349ED" w14:textId="77777777" w:rsidTr="007D53BA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7BEB00" w14:textId="77777777" w:rsidR="007E47CF" w:rsidRPr="00A44771" w:rsidRDefault="009933A8" w:rsidP="007D53BA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4F3341F" w14:textId="4339C8AC" w:rsidR="007E47CF" w:rsidRPr="00A44771" w:rsidRDefault="000C3117" w:rsidP="007D53BA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 this experiment, we learnt how to raise errors and exceptions using try-catch block in java. We also learnt how to throw new User-defined Exceptions which are custom made for that particular program.</w:t>
            </w:r>
          </w:p>
        </w:tc>
      </w:tr>
    </w:tbl>
    <w:p w14:paraId="61D7D992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3BA"/>
    <w:rsid w:val="000C3117"/>
    <w:rsid w:val="004B7E9E"/>
    <w:rsid w:val="00660D9A"/>
    <w:rsid w:val="007D53BA"/>
    <w:rsid w:val="007E47CF"/>
    <w:rsid w:val="0098013C"/>
    <w:rsid w:val="009933A8"/>
    <w:rsid w:val="00A44771"/>
    <w:rsid w:val="00AF392C"/>
    <w:rsid w:val="00B5444B"/>
    <w:rsid w:val="00C417FE"/>
    <w:rsid w:val="00F7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36FB"/>
  <w15:chartTrackingRefBased/>
  <w15:docId w15:val="{9940515C-6E32-4906-AF7D-D82C8C72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psoo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psoop_template.dotx</Template>
  <TotalTime>35</TotalTime>
  <Pages>1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2022-07-17T11:12:00Z</dcterms:created>
  <dcterms:modified xsi:type="dcterms:W3CDTF">2022-07-17T11:47:00Z</dcterms:modified>
  <dc:language>en-IN</dc:language>
</cp:coreProperties>
</file>