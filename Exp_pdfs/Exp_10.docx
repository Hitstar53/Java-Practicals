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8C9D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74861D00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4BB405E0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54524DF9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7AFEBACA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5813772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7DCEA0E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7189014" w14:textId="77777777" w:rsidTr="00660D9A">
        <w:tc>
          <w:tcPr>
            <w:tcW w:w="2280" w:type="dxa"/>
            <w:shd w:val="clear" w:color="auto" w:fill="auto"/>
            <w:tcMar>
              <w:left w:w="80" w:type="dxa"/>
            </w:tcMar>
          </w:tcPr>
          <w:p w14:paraId="1950DCAF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14:paraId="4E2EDE72" w14:textId="4EA7AF87" w:rsidR="007E47CF" w:rsidRPr="00382216" w:rsidRDefault="00382216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10</w:t>
            </w:r>
          </w:p>
        </w:tc>
      </w:tr>
    </w:tbl>
    <w:p w14:paraId="045C593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44FFAD3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D72F8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472FC1" w14:textId="175EFF72" w:rsidR="007E47CF" w:rsidRPr="00A44771" w:rsidRDefault="0038221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To make packages in java, implement them in a program and observe different types of Access Modifiers in java.</w:t>
            </w:r>
          </w:p>
        </w:tc>
      </w:tr>
      <w:tr w:rsidR="007E47CF" w:rsidRPr="00A44771" w14:paraId="774C784D" w14:textId="77777777" w:rsidTr="00C417FE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1FA425D7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621A5D8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B021F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134A68" w14:textId="024BF946" w:rsidR="007E47CF" w:rsidRPr="00A44771" w:rsidRDefault="00382216">
            <w:pPr>
              <w:rPr>
                <w:rFonts w:ascii="Comic Sans MS" w:eastAsia="Times New Roman" w:hAnsi="Comic Sans MS" w:cs="Times New Roman"/>
              </w:rPr>
            </w:pPr>
            <w:r w:rsidRPr="00382216">
              <w:rPr>
                <w:rFonts w:ascii="Comic Sans MS" w:eastAsia="Times New Roman" w:hAnsi="Comic Sans MS" w:cs="Times New Roman"/>
              </w:rPr>
              <w:t>Create a package with class Reverse_String. Write a function called ReversIt() that reverses a string. It swaps the first and last characters, then the second and next-to-last characters, and so on. The string should be passed to reversit() as an argument. Write a program to exercise reversit(). Class Check  get a string from the user, call reversit(), and print out the result. Use an input method that allows embedded blanks. Test the program with Napoleon’s famous phrase, “Able was I ere I saw Elba.”</w:t>
            </w:r>
          </w:p>
        </w:tc>
      </w:tr>
      <w:tr w:rsidR="007E47CF" w:rsidRPr="00A44771" w14:paraId="16E7DBF3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831DD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8EF644" w14:textId="77777777" w:rsidR="007E47CF" w:rsidRPr="005E75E2" w:rsidRDefault="00382216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 w:rsidRPr="005E75E2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Package Code:</w:t>
            </w:r>
          </w:p>
          <w:p w14:paraId="00335017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mypackage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B942738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Reverse_string {</w:t>
            </w:r>
          </w:p>
          <w:p w14:paraId="0DB17746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String ReverseIt(String str) {</w:t>
            </w:r>
          </w:p>
          <w:p w14:paraId="6C3977D1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int len = str.length();</w:t>
            </w:r>
          </w:p>
          <w:p w14:paraId="73B68063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int l = len;</w:t>
            </w:r>
          </w:p>
          <w:p w14:paraId="3B6852B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if(len%2!=0) {</w:t>
            </w:r>
          </w:p>
          <w:p w14:paraId="2C3A475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    len = len/2 + 1;</w:t>
            </w:r>
          </w:p>
          <w:p w14:paraId="52CECC8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2898300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else {</w:t>
            </w:r>
          </w:p>
          <w:p w14:paraId="50739208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    len = len/2;</w:t>
            </w:r>
          </w:p>
          <w:p w14:paraId="7CB6207C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2091E3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char[] str1 = str.toCharArray();</w:t>
            </w:r>
          </w:p>
          <w:p w14:paraId="62DA31A0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char temp;</w:t>
            </w:r>
          </w:p>
          <w:p w14:paraId="67AE9FC3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for(int i=0;i&lt;len;i++) {</w:t>
            </w:r>
          </w:p>
          <w:p w14:paraId="3133F77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    temp = str1[i];</w:t>
            </w:r>
          </w:p>
          <w:p w14:paraId="31A9AB8F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str1[i] = str1[l-i-1];</w:t>
            </w:r>
          </w:p>
          <w:p w14:paraId="5527552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    str1[l-i-1] = temp;</w:t>
            </w:r>
          </w:p>
          <w:p w14:paraId="60FBA37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0BA2F2C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str = new String(str1);</w:t>
            </w:r>
          </w:p>
          <w:p w14:paraId="71B06DE5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return str;</w:t>
            </w:r>
          </w:p>
          <w:p w14:paraId="1874CBE7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3BF0AFF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5B4E6F50" w14:textId="41F55182" w:rsidR="00382216" w:rsidRDefault="00382216">
            <w:pPr>
              <w:rPr>
                <w:rFonts w:ascii="Comic Sans MS" w:eastAsia="Times New Roman" w:hAnsi="Comic Sans MS" w:cs="Times New Roman"/>
              </w:rPr>
            </w:pPr>
          </w:p>
          <w:p w14:paraId="7B44BB05" w14:textId="681DE841" w:rsidR="005E75E2" w:rsidRPr="005E75E2" w:rsidRDefault="005E75E2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 w:rsidRPr="005E75E2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Program Code:</w:t>
            </w:r>
          </w:p>
          <w:p w14:paraId="719929FC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BEC925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mypackage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Reverse_string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DB72617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Check {</w:t>
            </w:r>
          </w:p>
          <w:p w14:paraId="563D1E51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 xml:space="preserve"> void main(String[] args) {</w:t>
            </w:r>
          </w:p>
          <w:p w14:paraId="01C0DABA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Scanner sc = new Scanner(System.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E93C81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String str = new String();</w:t>
            </w:r>
          </w:p>
          <w:p w14:paraId="667109BB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.println("Enter a String: ");</w:t>
            </w:r>
          </w:p>
          <w:p w14:paraId="198F2BD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str = sc.nextLine();</w:t>
            </w:r>
          </w:p>
          <w:p w14:paraId="2490C572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5E75E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E75E2">
              <w:rPr>
                <w:rFonts w:ascii="Comic Sans MS" w:eastAsia="Times New Roman" w:hAnsi="Comic Sans MS" w:cs="Times New Roman"/>
                <w:lang w:val="en-IN"/>
              </w:rPr>
              <w:t>.println("The reversed string is: "+Reverse_string.ReverseIt(str));</w:t>
            </w:r>
          </w:p>
          <w:p w14:paraId="60F37C0E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    sc.close();</w:t>
            </w:r>
          </w:p>
          <w:p w14:paraId="77EB1686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0CC1309" w14:textId="77777777" w:rsidR="005E75E2" w:rsidRPr="005E75E2" w:rsidRDefault="005E75E2" w:rsidP="005E75E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E75E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117AD45E" w14:textId="77777777" w:rsidR="00382216" w:rsidRDefault="00382216" w:rsidP="00382216">
            <w:pPr>
              <w:rPr>
                <w:rFonts w:ascii="Comic Sans MS" w:eastAsia="Times New Roman" w:hAnsi="Comic Sans MS" w:cs="Times New Roman"/>
              </w:rPr>
            </w:pPr>
          </w:p>
          <w:p w14:paraId="013D09B7" w14:textId="77777777" w:rsidR="00382216" w:rsidRDefault="00382216" w:rsidP="00382216">
            <w:pPr>
              <w:rPr>
                <w:rFonts w:ascii="Comic Sans MS" w:eastAsia="Times New Roman" w:hAnsi="Comic Sans MS" w:cs="Times New Roman"/>
              </w:rPr>
            </w:pPr>
          </w:p>
          <w:p w14:paraId="491DCA54" w14:textId="3031CAC7" w:rsidR="00382216" w:rsidRPr="00382216" w:rsidRDefault="00382216" w:rsidP="00382216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43FD754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87CABF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6FE5E8A4" w14:textId="77777777" w:rsidR="00382216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5E75E2">
              <w:rPr>
                <w:rFonts w:ascii="Comic Sans MS" w:eastAsia="Times New Roman" w:hAnsi="Comic Sans MS" w:cs="Times New Roman"/>
                <w:b/>
                <w:noProof/>
              </w:rPr>
              <w:pict w14:anchorId="0BBA04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40.8pt;height:81.6pt;visibility:visible;mso-wrap-style:square">
                  <v:imagedata r:id="rId5" o:title=""/>
                </v:shape>
              </w:pict>
            </w:r>
          </w:p>
          <w:p w14:paraId="3BD2F4F4" w14:textId="77777777" w:rsidR="005E75E2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123B9163" w14:textId="77777777" w:rsidR="005E75E2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6CD21A1" w14:textId="77777777" w:rsidR="005E75E2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7EDAE2D" w14:textId="1245474D" w:rsidR="005E75E2" w:rsidRPr="00A44771" w:rsidRDefault="005E75E2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6A855738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30348955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lastRenderedPageBreak/>
              <w:t>Program 2</w:t>
            </w:r>
          </w:p>
        </w:tc>
      </w:tr>
      <w:tr w:rsidR="007E47CF" w:rsidRPr="00A44771" w14:paraId="0D34FA08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6FFB4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66034E" w14:textId="77777777" w:rsidR="00382216" w:rsidRPr="00382216" w:rsidRDefault="00382216" w:rsidP="0038221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82216">
              <w:rPr>
                <w:rFonts w:ascii="Comic Sans MS" w:eastAsia="Times New Roman" w:hAnsi="Comic Sans MS" w:cs="Times New Roman"/>
                <w:lang w:val="en-IN"/>
              </w:rPr>
              <w:t>A Package implements stack operations:</w:t>
            </w:r>
          </w:p>
          <w:p w14:paraId="4799A05A" w14:textId="4F701839" w:rsidR="00382216" w:rsidRPr="00382216" w:rsidRDefault="00382216" w:rsidP="00382216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lang w:val="en-IN"/>
              </w:rPr>
            </w:pPr>
            <w:r w:rsidRPr="00382216">
              <w:rPr>
                <w:rFonts w:ascii="Comic Sans MS" w:eastAsia="Times New Roman" w:hAnsi="Comic Sans MS" w:cs="Times New Roman"/>
                <w:lang w:val="en-IN"/>
              </w:rPr>
              <w:t>Push b. Pop</w:t>
            </w:r>
          </w:p>
          <w:p w14:paraId="1B0796E8" w14:textId="0B7645BB" w:rsidR="007E47CF" w:rsidRPr="00382216" w:rsidRDefault="0038221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82216">
              <w:rPr>
                <w:rFonts w:ascii="Comic Sans MS" w:eastAsia="Times New Roman" w:hAnsi="Comic Sans MS" w:cs="Times New Roman"/>
                <w:lang w:val="en-IN"/>
              </w:rPr>
              <w:t xml:space="preserve">Write a </w:t>
            </w:r>
            <w:r>
              <w:rPr>
                <w:rFonts w:ascii="Comic Sans MS" w:eastAsia="Times New Roman" w:hAnsi="Comic Sans MS" w:cs="Times New Roman"/>
                <w:lang w:val="en-IN"/>
              </w:rPr>
              <w:t>user-defined</w:t>
            </w:r>
            <w:r w:rsidRPr="00382216">
              <w:rPr>
                <w:rFonts w:ascii="Comic Sans MS" w:eastAsia="Times New Roman" w:hAnsi="Comic Sans MS" w:cs="Times New Roman"/>
                <w:lang w:val="en-IN"/>
              </w:rPr>
              <w:t xml:space="preserve"> exception to check whether the stack is full or empty.</w:t>
            </w:r>
          </w:p>
        </w:tc>
      </w:tr>
      <w:tr w:rsidR="007E47CF" w:rsidRPr="00A44771" w14:paraId="70FD47A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68BDC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454FF7" w14:textId="4AC87565" w:rsidR="007E47CF" w:rsidRDefault="005E75E2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Package Code:</w:t>
            </w:r>
          </w:p>
          <w:p w14:paraId="702CA163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B384B72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Stack {</w:t>
            </w:r>
          </w:p>
          <w:p w14:paraId="39B3579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int[] stack;</w:t>
            </w:r>
          </w:p>
          <w:p w14:paraId="3034FDF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int top;</w:t>
            </w:r>
          </w:p>
          <w:p w14:paraId="7C000E6C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int capacity;</w:t>
            </w:r>
          </w:p>
          <w:p w14:paraId="293644B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Stack(int size) {</w:t>
            </w:r>
          </w:p>
          <w:p w14:paraId="21F5ECBB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stack = new int[size];</w:t>
            </w:r>
          </w:p>
          <w:p w14:paraId="72877EC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capacity = size;</w:t>
            </w:r>
          </w:p>
          <w:p w14:paraId="53175EA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top = -1;</w:t>
            </w:r>
          </w:p>
          <w:p w14:paraId="4296F5B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45D97D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void push(int e) {</w:t>
            </w:r>
          </w:p>
          <w:p w14:paraId="0597FB7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if(isFull()) {</w:t>
            </w:r>
          </w:p>
          <w:p w14:paraId="3295BEB8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.println("Stack is full\nPush operation failed");</w:t>
            </w:r>
          </w:p>
          <w:p w14:paraId="35C27A2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00D5E85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.println("Pushing element: "+e);</w:t>
            </w:r>
          </w:p>
          <w:p w14:paraId="293E2858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stack[++top] = e;</w:t>
            </w:r>
          </w:p>
          <w:p w14:paraId="509E854C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C6C84F8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A3603D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void pop() {</w:t>
            </w:r>
          </w:p>
          <w:p w14:paraId="253E691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if(isEmpty()) {</w:t>
            </w:r>
          </w:p>
          <w:p w14:paraId="66522EE2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.println("Stack is empty\nPop operation failed");</w:t>
            </w:r>
          </w:p>
          <w:p w14:paraId="79DD6F49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3F0345E5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.println("Popping element: "+stack[top--]);</w:t>
            </w:r>
          </w:p>
          <w:p w14:paraId="7B9D3E2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A654CF5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B462C3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int peek() {</w:t>
            </w:r>
          </w:p>
          <w:p w14:paraId="4E1C2D2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if(!isEmpty()) {</w:t>
            </w:r>
          </w:p>
          <w:p w14:paraId="29FDEB7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return stack[top];</w:t>
            </w:r>
          </w:p>
          <w:p w14:paraId="0D4019F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}</w:t>
            </w:r>
          </w:p>
          <w:p w14:paraId="6F2FEBD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else {</w:t>
            </w:r>
          </w:p>
          <w:p w14:paraId="1C78A221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>.println("Stack is empty\nPeek operation failed");</w:t>
            </w:r>
          </w:p>
          <w:p w14:paraId="5AF096D7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    return -1;</w:t>
            </w:r>
          </w:p>
          <w:p w14:paraId="5AD7A18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D5D8A32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88B703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boolean isEmpty() {</w:t>
            </w:r>
          </w:p>
          <w:p w14:paraId="085BBAFB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return top == -1;</w:t>
            </w:r>
          </w:p>
          <w:p w14:paraId="4220E4FB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2FD5B1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boolean isFull() {</w:t>
            </w:r>
          </w:p>
          <w:p w14:paraId="4C9B1B2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return top == capacity - 1;</w:t>
            </w:r>
          </w:p>
          <w:p w14:paraId="756E6730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779851D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60A7D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60A7D">
              <w:rPr>
                <w:rFonts w:ascii="Comic Sans MS" w:eastAsia="Times New Roman" w:hAnsi="Comic Sans MS" w:cs="Times New Roman"/>
                <w:lang w:val="en-IN"/>
              </w:rPr>
              <w:t xml:space="preserve"> int size() {</w:t>
            </w:r>
          </w:p>
          <w:p w14:paraId="7BF479EE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    return top+1;</w:t>
            </w:r>
          </w:p>
          <w:p w14:paraId="6CF69BD7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BC57506" w14:textId="77777777" w:rsidR="00A60A7D" w:rsidRPr="00A60A7D" w:rsidRDefault="00A60A7D" w:rsidP="00A60A7D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60A7D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74C7EBC" w14:textId="5D40431E" w:rsidR="005E75E2" w:rsidRDefault="005E75E2">
            <w:pPr>
              <w:rPr>
                <w:rFonts w:ascii="Comic Sans MS" w:eastAsia="Times New Roman" w:hAnsi="Comic Sans MS" w:cs="Times New Roman"/>
              </w:rPr>
            </w:pPr>
          </w:p>
          <w:p w14:paraId="055BB92F" w14:textId="6C005781" w:rsidR="00A60A7D" w:rsidRDefault="00A60A7D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u w:val="single"/>
              </w:rPr>
              <w:t>Program Code:</w:t>
            </w:r>
          </w:p>
          <w:p w14:paraId="7B78FE08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BB67942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mypack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256B8A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StackCheck {</w:t>
            </w:r>
          </w:p>
          <w:p w14:paraId="63F70395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 xml:space="preserve"> void main(String[] args) {</w:t>
            </w:r>
          </w:p>
          <w:p w14:paraId="16516351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Scanner sc = new Scanner(System.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B5BDB63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.println("Enter the size of the stack: ");</w:t>
            </w:r>
          </w:p>
          <w:p w14:paraId="1DFC515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int size = sc.nextInt();</w:t>
            </w:r>
          </w:p>
          <w:p w14:paraId="73C8369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Stack s = new Stack(size);</w:t>
            </w:r>
          </w:p>
          <w:p w14:paraId="62E21D9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int flag,choice;</w:t>
            </w:r>
          </w:p>
          <w:p w14:paraId="1796C7B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0E78430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.println("Select 1 Operation:\n1. Push\t\t2. Pop\n3. Peek\t\t4. Size");</w:t>
            </w:r>
          </w:p>
          <w:p w14:paraId="36AFEF9B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choice = sc.nextInt();</w:t>
            </w:r>
          </w:p>
          <w:p w14:paraId="1687F084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7822BE4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67EBCC0A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.println("Enter the element to be pushed: ");</w:t>
            </w:r>
          </w:p>
          <w:p w14:paraId="5BFF98D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int e = sc.nextInt();</w:t>
            </w:r>
          </w:p>
          <w:p w14:paraId="7797379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        s.push(e);</w:t>
            </w:r>
          </w:p>
          <w:p w14:paraId="7F3C5A44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495FEEBE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0056DB9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s.pop();</w:t>
            </w:r>
          </w:p>
          <w:p w14:paraId="1F3337A1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0AE9D41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477930F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if(s.peek()!=-1) {</w:t>
            </w:r>
          </w:p>
          <w:p w14:paraId="0F596F8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.println("The top element is: "+s.peek());</w:t>
            </w:r>
          </w:p>
          <w:p w14:paraId="7518F738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59D1035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427B403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case 4:</w:t>
            </w:r>
          </w:p>
          <w:p w14:paraId="0D5C06C8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.println("The size of the stack is: "+s.size());</w:t>
            </w:r>
          </w:p>
          <w:p w14:paraId="1E7CD6FD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36506175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44B78C2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.println("Invalid choice");</w:t>
            </w:r>
          </w:p>
          <w:p w14:paraId="5088E5B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2EE2BCF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B77E469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AE0B2E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AE0B2E">
              <w:rPr>
                <w:rFonts w:ascii="Comic Sans MS" w:eastAsia="Times New Roman" w:hAnsi="Comic Sans MS" w:cs="Times New Roman"/>
                <w:lang w:val="en-IN"/>
              </w:rPr>
              <w:t>.println("Do you want to continue?\n1. Yes\t2. No");</w:t>
            </w:r>
          </w:p>
          <w:p w14:paraId="51826F14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flag = sc.nextInt();</w:t>
            </w:r>
          </w:p>
          <w:p w14:paraId="13EC316D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if(flag == 2) {</w:t>
            </w:r>
          </w:p>
          <w:p w14:paraId="6730F04C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    break;</w:t>
            </w:r>
          </w:p>
          <w:p w14:paraId="5B7F7B4F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4AA6E86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95EE8F0" w14:textId="77777777" w:rsidR="00AE0B2E" w:rsidRPr="00AE0B2E" w:rsidRDefault="00AE0B2E" w:rsidP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9688218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E0B2E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591EF59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A3F014A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AF52ED0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60F44F8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DAA6A39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357439A2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43CE861C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251C594B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C4B8F84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656395C3" w14:textId="77777777" w:rsid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7147F7E0" w14:textId="79CDC09F" w:rsidR="00AE0B2E" w:rsidRPr="00AE0B2E" w:rsidRDefault="00AE0B2E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</w:tc>
      </w:tr>
      <w:tr w:rsidR="007E47CF" w:rsidRPr="00A44771" w14:paraId="2686843E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8348BF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3799D5F0" w14:textId="23B12969" w:rsidR="00AE0B2E" w:rsidRPr="00AE0B2E" w:rsidRDefault="00A60A7D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  <w:u w:val="single"/>
              </w:rPr>
            </w:pPr>
            <w:r w:rsidRPr="00AE0B2E">
              <w:rPr>
                <w:rFonts w:ascii="Comic Sans MS" w:eastAsia="Times New Roman" w:hAnsi="Comic Sans MS" w:cs="Times New Roman"/>
                <w:b/>
                <w:sz w:val="24"/>
                <w:szCs w:val="24"/>
                <w:u w:val="single"/>
              </w:rPr>
              <w:t>Push &amp; Pop:</w:t>
            </w:r>
          </w:p>
          <w:p w14:paraId="71B5F4B2" w14:textId="2ADECF6D" w:rsidR="00A60A7D" w:rsidRDefault="00A60A7D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A60A7D">
              <w:rPr>
                <w:rFonts w:ascii="Comic Sans MS" w:eastAsia="Times New Roman" w:hAnsi="Comic Sans MS" w:cs="Times New Roman"/>
                <w:b/>
                <w:noProof/>
              </w:rPr>
              <w:pict w14:anchorId="3B61DEA3">
                <v:shape id="_x0000_i1029" type="#_x0000_t75" style="width:177pt;height:201pt;visibility:visible;mso-wrap-style:square">
                  <v:imagedata r:id="rId6" o:title=""/>
                </v:shape>
              </w:pict>
            </w:r>
          </w:p>
          <w:p w14:paraId="40C86309" w14:textId="77777777" w:rsidR="00AE0B2E" w:rsidRDefault="00AE0B2E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C794447" w14:textId="77777777" w:rsidR="00A60A7D" w:rsidRPr="00AE0B2E" w:rsidRDefault="00A60A7D" w:rsidP="00A60A7D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  <w:sz w:val="24"/>
                <w:szCs w:val="24"/>
                <w:u w:val="single"/>
              </w:rPr>
            </w:pPr>
            <w:r w:rsidRPr="00AE0B2E">
              <w:rPr>
                <w:rFonts w:ascii="Comic Sans MS" w:eastAsia="Times New Roman" w:hAnsi="Comic Sans MS" w:cs="Times New Roman"/>
                <w:b/>
                <w:noProof/>
                <w:sz w:val="24"/>
                <w:szCs w:val="24"/>
                <w:u w:val="single"/>
              </w:rPr>
              <w:t>Exception Test Cases:</w:t>
            </w:r>
          </w:p>
          <w:p w14:paraId="3FB1E40C" w14:textId="3D04A8E8" w:rsidR="00A60A7D" w:rsidRPr="00A44771" w:rsidRDefault="00A60A7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60A7D">
              <w:rPr>
                <w:rFonts w:ascii="Comic Sans MS" w:eastAsia="Times New Roman" w:hAnsi="Comic Sans MS" w:cs="Times New Roman"/>
                <w:b/>
                <w:noProof/>
              </w:rPr>
              <w:pict w14:anchorId="6D2C87FD">
                <v:shape id="_x0000_i1033" type="#_x0000_t75" style="width:148.8pt;height:153pt;visibility:visible;mso-wrap-style:square">
                  <v:imagedata r:id="rId7" o:title=""/>
                </v:shape>
              </w:pict>
            </w:r>
            <w:r w:rsidR="00AE0B2E" w:rsidRPr="00AE0B2E">
              <w:rPr>
                <w:rFonts w:ascii="Comic Sans MS" w:eastAsia="Times New Roman" w:hAnsi="Comic Sans MS" w:cs="Times New Roman"/>
                <w:b/>
                <w:noProof/>
              </w:rPr>
              <w:pict w14:anchorId="5A75A500">
                <v:shape id="_x0000_i1040" type="#_x0000_t75" style="width:222pt;height:153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418A9344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118BF6DF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3</w:t>
            </w:r>
          </w:p>
        </w:tc>
      </w:tr>
      <w:tr w:rsidR="007E47CF" w:rsidRPr="00A44771" w14:paraId="30C98FC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4071C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5952C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606E3A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9CDBC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A8DE2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C603F9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37526C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5E6C3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6ABA2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675004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996D6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EBEC89E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0D0DFA" w14:textId="65343AC4" w:rsidR="00A60A7D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61596D31" w14:textId="1BFBD951" w:rsidR="00A60A7D" w:rsidRPr="00A44771" w:rsidRDefault="00A60A7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382B9098" w14:textId="77777777" w:rsidTr="00C417FE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80" w:type="dxa"/>
            </w:tcMar>
          </w:tcPr>
          <w:p w14:paraId="38232ABE" w14:textId="77777777" w:rsidR="007E47CF" w:rsidRPr="004B7E9E" w:rsidRDefault="009933A8">
            <w:pPr>
              <w:spacing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B7E9E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4</w:t>
            </w:r>
          </w:p>
        </w:tc>
      </w:tr>
      <w:tr w:rsidR="007E47CF" w:rsidRPr="00A44771" w14:paraId="4D7CF05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56DB53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129039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DEA402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1DCE2A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7B0BC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A80C2E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C2662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4D4884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7DF86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3AF0F4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5DCF40F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AB1F4F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0B98DE9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8BE5E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FF8B88" w14:textId="7AB172B9" w:rsidR="007E47CF" w:rsidRPr="00A44771" w:rsidRDefault="00AE0B2E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learnt how to build our own package and use access modifiers to differentially access methods and classes outside the package. We also learnt how to implement a Stack in java using arrays with push &amp; pop operations.</w:t>
            </w:r>
          </w:p>
        </w:tc>
      </w:tr>
    </w:tbl>
    <w:p w14:paraId="029FF5D7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63B"/>
    <w:multiLevelType w:val="hybridMultilevel"/>
    <w:tmpl w:val="7AE6338C"/>
    <w:lvl w:ilvl="0" w:tplc="BD1448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6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216"/>
    <w:rsid w:val="00382216"/>
    <w:rsid w:val="004B7E9E"/>
    <w:rsid w:val="005E75E2"/>
    <w:rsid w:val="00660D9A"/>
    <w:rsid w:val="007E47CF"/>
    <w:rsid w:val="009933A8"/>
    <w:rsid w:val="00A44771"/>
    <w:rsid w:val="00A60A7D"/>
    <w:rsid w:val="00AE0B2E"/>
    <w:rsid w:val="00B5444B"/>
    <w:rsid w:val="00C4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092D"/>
  <w15:chartTrackingRefBased/>
  <w15:docId w15:val="{4EBE9C28-9BC7-410F-BBB2-54091D08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o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psoop_template.dotx</Template>
  <TotalTime>20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2022-07-19T01:16:00Z</dcterms:created>
  <dcterms:modified xsi:type="dcterms:W3CDTF">2022-07-19T01:36:00Z</dcterms:modified>
  <dc:language>en-IN</dc:language>
</cp:coreProperties>
</file>